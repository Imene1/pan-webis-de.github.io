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CF" w:rsidRPr="00DF18BB" w:rsidRDefault="00612FCF" w:rsidP="00612FCF">
      <w:pPr>
        <w:pStyle w:val="title"/>
        <w:tabs>
          <w:tab w:val="clear" w:pos="284"/>
          <w:tab w:val="left" w:pos="0"/>
        </w:tabs>
        <w:spacing w:after="360"/>
        <w:ind w:firstLine="0"/>
        <w:rPr>
          <w:rStyle w:val="TtuloCar"/>
          <w:rFonts w:ascii="Cambria" w:hAnsi="Cambria"/>
          <w:bCs/>
          <w:kern w:val="28"/>
          <w:szCs w:val="32"/>
          <w:lang w:val="en-US" w:eastAsia="de-DE"/>
        </w:rPr>
      </w:pPr>
      <w:r w:rsidRPr="00DF18BB">
        <w:rPr>
          <w:rStyle w:val="TtuloCar"/>
          <w:rFonts w:ascii="Cambria" w:hAnsi="Cambria"/>
          <w:bCs/>
          <w:kern w:val="28"/>
          <w:sz w:val="32"/>
          <w:szCs w:val="32"/>
          <w:lang w:val="en-US" w:eastAsia="de-DE"/>
        </w:rPr>
        <w:t xml:space="preserve">Optimized Fuzzy Text Alignment for </w:t>
      </w:r>
      <w:r w:rsidRPr="00DF18BB">
        <w:rPr>
          <w:rStyle w:val="TtuloCar"/>
          <w:rFonts w:ascii="Cambria" w:hAnsi="Cambria"/>
          <w:bCs/>
          <w:kern w:val="28"/>
          <w:sz w:val="32"/>
          <w:szCs w:val="32"/>
          <w:lang w:val="en-US" w:eastAsia="de-DE"/>
        </w:rPr>
        <w:br/>
        <w:t>Plagiarism Detection</w:t>
      </w:r>
      <w:r w:rsidR="00042C6B" w:rsidRPr="00DF18BB">
        <w:rPr>
          <w:rStyle w:val="TtuloCar"/>
          <w:rFonts w:ascii="Cambria" w:hAnsi="Cambria"/>
          <w:bCs/>
          <w:kern w:val="28"/>
          <w:sz w:val="32"/>
          <w:szCs w:val="32"/>
          <w:lang w:val="en-US" w:eastAsia="de-DE"/>
        </w:rPr>
        <w:br/>
      </w:r>
      <w:r w:rsidR="00042C6B" w:rsidRPr="00DF18BB">
        <w:rPr>
          <w:rStyle w:val="TtuloCar"/>
          <w:rFonts w:ascii="Cambria" w:hAnsi="Cambria"/>
          <w:bCs/>
          <w:kern w:val="28"/>
          <w:szCs w:val="32"/>
          <w:lang w:val="en-US" w:eastAsia="de-DE"/>
        </w:rPr>
        <w:t>Notebook for PAN at CLEF 2012</w:t>
      </w:r>
    </w:p>
    <w:p w:rsidR="006173BD" w:rsidRPr="005C2A5E" w:rsidRDefault="00612FCF" w:rsidP="00FB4E56">
      <w:pPr>
        <w:pStyle w:val="author"/>
        <w:ind w:firstLine="0"/>
        <w:rPr>
          <w:lang w:val="es-MX"/>
        </w:rPr>
      </w:pPr>
      <w:r>
        <w:rPr>
          <w:lang w:val="es-MX"/>
        </w:rPr>
        <w:t>Fernando Sánchez-Vega</w:t>
      </w:r>
      <w:r w:rsidR="006173BD" w:rsidRPr="005C2A5E">
        <w:rPr>
          <w:lang w:val="es-MX"/>
        </w:rPr>
        <w:t>, M</w:t>
      </w:r>
      <w:r w:rsidR="0045477B" w:rsidRPr="005C2A5E">
        <w:rPr>
          <w:lang w:val="es-MX"/>
        </w:rPr>
        <w:t>anuel</w:t>
      </w:r>
      <w:r w:rsidR="006173BD" w:rsidRPr="005C2A5E">
        <w:rPr>
          <w:lang w:val="es-MX"/>
        </w:rPr>
        <w:t xml:space="preserve"> Montes-y-Gómez</w:t>
      </w:r>
      <w:r w:rsidR="00C855D5" w:rsidRPr="005C2A5E">
        <w:rPr>
          <w:lang w:val="es-MX"/>
        </w:rPr>
        <w:t xml:space="preserve"> and </w:t>
      </w:r>
      <w:r w:rsidR="006173BD" w:rsidRPr="005C2A5E">
        <w:rPr>
          <w:lang w:val="es-MX"/>
        </w:rPr>
        <w:t>L</w:t>
      </w:r>
      <w:r w:rsidR="0045477B" w:rsidRPr="005C2A5E">
        <w:rPr>
          <w:lang w:val="es-MX"/>
        </w:rPr>
        <w:t>uis</w:t>
      </w:r>
      <w:r w:rsidR="006173BD" w:rsidRPr="005C2A5E">
        <w:rPr>
          <w:lang w:val="es-MX"/>
        </w:rPr>
        <w:t xml:space="preserve"> Villaseñor-Pineda</w:t>
      </w:r>
    </w:p>
    <w:p w:rsidR="003710A7" w:rsidRDefault="006173BD" w:rsidP="00D637EB">
      <w:pPr>
        <w:pStyle w:val="address"/>
        <w:ind w:firstLine="0"/>
        <w:rPr>
          <w:szCs w:val="18"/>
          <w:lang w:val="es-MX"/>
        </w:rPr>
      </w:pPr>
      <w:r w:rsidRPr="00DF18BB">
        <w:rPr>
          <w:szCs w:val="18"/>
          <w:lang w:val="es-MX"/>
        </w:rPr>
        <w:t>L</w:t>
      </w:r>
      <w:r w:rsidR="00272A8D" w:rsidRPr="00DF18BB">
        <w:rPr>
          <w:szCs w:val="18"/>
          <w:lang w:val="es-MX"/>
        </w:rPr>
        <w:t>ab</w:t>
      </w:r>
      <w:r w:rsidR="00612FCF" w:rsidRPr="00DF18BB">
        <w:rPr>
          <w:szCs w:val="18"/>
          <w:lang w:val="es-MX"/>
        </w:rPr>
        <w:t>oratorio de Tecnologías del Lenguaje</w:t>
      </w:r>
      <w:r w:rsidR="00612FCF" w:rsidRPr="00DF18BB">
        <w:rPr>
          <w:szCs w:val="18"/>
          <w:lang w:val="es-MX"/>
        </w:rPr>
        <w:br/>
        <w:t>Institut</w:t>
      </w:r>
      <w:r w:rsidR="00FB4E56" w:rsidRPr="00DF18BB">
        <w:rPr>
          <w:szCs w:val="18"/>
          <w:lang w:val="es-MX"/>
        </w:rPr>
        <w:t>o Nacional de Astrofísica, Ó</w:t>
      </w:r>
      <w:r w:rsidR="00612FCF" w:rsidRPr="00DF18BB">
        <w:rPr>
          <w:szCs w:val="18"/>
          <w:lang w:val="es-MX"/>
        </w:rPr>
        <w:t>ptica y Electrónica</w:t>
      </w:r>
      <w:r w:rsidR="00C855D5" w:rsidRPr="00DF18BB">
        <w:rPr>
          <w:szCs w:val="18"/>
          <w:lang w:val="es-MX"/>
        </w:rPr>
        <w:t xml:space="preserve"> (INAOE)</w:t>
      </w:r>
    </w:p>
    <w:p w:rsidR="006173BD" w:rsidRPr="003710A7" w:rsidRDefault="003710A7" w:rsidP="00D637EB">
      <w:pPr>
        <w:pStyle w:val="address"/>
        <w:ind w:firstLine="0"/>
        <w:rPr>
          <w:szCs w:val="18"/>
          <w:lang w:val="es-MX"/>
        </w:rPr>
      </w:pPr>
      <w:r w:rsidRPr="003710A7">
        <w:rPr>
          <w:szCs w:val="18"/>
          <w:lang w:val="es-MX"/>
        </w:rPr>
        <w:t xml:space="preserve">Luis Enrique Erro 1, Sta. María, </w:t>
      </w:r>
      <w:proofErr w:type="spellStart"/>
      <w:r w:rsidRPr="003710A7">
        <w:rPr>
          <w:szCs w:val="18"/>
          <w:lang w:val="es-MX"/>
        </w:rPr>
        <w:t>Tonanzintla</w:t>
      </w:r>
      <w:proofErr w:type="spellEnd"/>
      <w:r w:rsidRPr="003710A7">
        <w:rPr>
          <w:szCs w:val="18"/>
          <w:lang w:val="es-MX"/>
        </w:rPr>
        <w:t xml:space="preserve">, Puebla, 72840, </w:t>
      </w:r>
      <w:r w:rsidR="00FB4E56" w:rsidRPr="003710A7">
        <w:rPr>
          <w:szCs w:val="18"/>
          <w:lang w:val="es-MX"/>
        </w:rPr>
        <w:t>Mé</w:t>
      </w:r>
      <w:r w:rsidR="005C5ECF" w:rsidRPr="003710A7">
        <w:rPr>
          <w:szCs w:val="18"/>
          <w:lang w:val="es-MX"/>
        </w:rPr>
        <w:t>xico</w:t>
      </w:r>
    </w:p>
    <w:p w:rsidR="00DB015A" w:rsidRDefault="006173BD" w:rsidP="00DB015A">
      <w:pPr>
        <w:pStyle w:val="address"/>
        <w:ind w:firstLine="0"/>
        <w:rPr>
          <w:szCs w:val="18"/>
          <w:lang w:val="es-MX"/>
        </w:rPr>
      </w:pPr>
      <w:r w:rsidRPr="00DB015A">
        <w:rPr>
          <w:szCs w:val="18"/>
          <w:lang w:val="es-MX"/>
        </w:rPr>
        <w:t>{</w:t>
      </w:r>
      <w:proofErr w:type="spellStart"/>
      <w:r w:rsidR="00612FCF" w:rsidRPr="00DB015A">
        <w:rPr>
          <w:szCs w:val="18"/>
          <w:lang w:val="es-MX"/>
        </w:rPr>
        <w:t>fer.callotl</w:t>
      </w:r>
      <w:proofErr w:type="gramStart"/>
      <w:r w:rsidR="00C855D5" w:rsidRPr="00DB015A">
        <w:rPr>
          <w:szCs w:val="18"/>
          <w:lang w:val="es-MX"/>
        </w:rPr>
        <w:t>,</w:t>
      </w:r>
      <w:r w:rsidR="00537F23" w:rsidRPr="00DB015A">
        <w:rPr>
          <w:szCs w:val="18"/>
          <w:lang w:val="es-MX"/>
        </w:rPr>
        <w:t>mmontesg,</w:t>
      </w:r>
      <w:r w:rsidRPr="00DB015A">
        <w:rPr>
          <w:szCs w:val="18"/>
          <w:lang w:val="es-MX"/>
        </w:rPr>
        <w:t>villasen</w:t>
      </w:r>
      <w:proofErr w:type="spellEnd"/>
      <w:proofErr w:type="gramEnd"/>
      <w:r w:rsidRPr="00DB015A">
        <w:rPr>
          <w:szCs w:val="18"/>
          <w:lang w:val="es-MX"/>
        </w:rPr>
        <w:t>}@</w:t>
      </w:r>
      <w:proofErr w:type="spellStart"/>
      <w:r w:rsidRPr="00DB015A">
        <w:rPr>
          <w:szCs w:val="18"/>
          <w:lang w:val="es-MX"/>
        </w:rPr>
        <w:t>inaoep.mx</w:t>
      </w:r>
      <w:proofErr w:type="spellEnd"/>
    </w:p>
    <w:p w:rsidR="00DB015A" w:rsidRDefault="00DB015A" w:rsidP="00FB4E56">
      <w:pPr>
        <w:ind w:firstLine="0"/>
      </w:pPr>
    </w:p>
    <w:p w:rsidR="00DB015A" w:rsidRDefault="00DB015A" w:rsidP="00FB4E56">
      <w:pPr>
        <w:ind w:firstLine="0"/>
      </w:pPr>
    </w:p>
    <w:p w:rsidR="00962C2A" w:rsidRDefault="00DB015A" w:rsidP="00FB4E56">
      <w:pPr>
        <w:ind w:firstLine="0"/>
      </w:pPr>
      <w:r w:rsidRPr="00086E2F">
        <w:t>This paper presents the method developed by the Laboratory of Language Technol</w:t>
      </w:r>
      <w:r w:rsidRPr="00086E2F">
        <w:t>o</w:t>
      </w:r>
      <w:r w:rsidRPr="00086E2F">
        <w:t xml:space="preserve">gies from INAOE-Mexico for the document detail comparison task carried out at the PAN 2012 plagiarism detection competition. </w:t>
      </w:r>
      <w:r>
        <w:t xml:space="preserve">The proposed method </w:t>
      </w:r>
      <w:proofErr w:type="gramStart"/>
      <w:r>
        <w:t>is supported</w:t>
      </w:r>
      <w:proofErr w:type="gramEnd"/>
      <w:r>
        <w:t xml:space="preserve"> on the premise that a strong alignment between the susp</w:t>
      </w:r>
      <w:r>
        <w:t>i</w:t>
      </w:r>
      <w:r>
        <w:t xml:space="preserve">cious and source documents is a clear indicator of the existence of plagiarism. </w:t>
      </w:r>
      <w:r w:rsidR="007B55D2">
        <w:t xml:space="preserve">It </w:t>
      </w:r>
      <w:proofErr w:type="gramStart"/>
      <w:r w:rsidR="007B55D2">
        <w:t>is mainly based</w:t>
      </w:r>
      <w:proofErr w:type="gramEnd"/>
      <w:r w:rsidR="007B55D2">
        <w:t xml:space="preserve"> on a </w:t>
      </w:r>
      <w:r>
        <w:t xml:space="preserve">fuzzy alignment </w:t>
      </w:r>
      <w:r w:rsidR="007B55D2">
        <w:t xml:space="preserve">strategy </w:t>
      </w:r>
      <w:r>
        <w:t>that allow</w:t>
      </w:r>
      <w:r w:rsidR="007B55D2">
        <w:t>s</w:t>
      </w:r>
      <w:r>
        <w:t xml:space="preserve"> mat</w:t>
      </w:r>
      <w:r w:rsidR="007B55D2">
        <w:t xml:space="preserve">ching the words from both documents without considering any word order restriction. </w:t>
      </w:r>
    </w:p>
    <w:p w:rsidR="00962C2A" w:rsidRDefault="00962C2A" w:rsidP="00FB4E56">
      <w:pPr>
        <w:ind w:firstLine="0"/>
      </w:pPr>
    </w:p>
    <w:p w:rsidR="00962C2A" w:rsidRDefault="00962C2A" w:rsidP="00FB4E56">
      <w:pPr>
        <w:ind w:firstLine="0"/>
      </w:pPr>
      <w:r>
        <w:t xml:space="preserve">The proposed </w:t>
      </w:r>
      <w:r w:rsidR="007B55D2">
        <w:t>method has two main modules. The first mo</w:t>
      </w:r>
      <w:r w:rsidR="007B55D2">
        <w:t>d</w:t>
      </w:r>
      <w:r w:rsidR="007B55D2">
        <w:t>ule assigns a weight to each word from the suspicious document that indicates its probability to</w:t>
      </w:r>
      <w:r w:rsidR="007B55D2" w:rsidRPr="00051B48">
        <w:t xml:space="preserve"> </w:t>
      </w:r>
      <w:r w:rsidR="007B55D2">
        <w:t>belong</w:t>
      </w:r>
      <w:r w:rsidR="007B55D2" w:rsidRPr="00051B48">
        <w:t xml:space="preserve"> </w:t>
      </w:r>
      <w:r w:rsidR="007B55D2">
        <w:t xml:space="preserve">to a plagiarized section from the source document. This weight </w:t>
      </w:r>
      <w:proofErr w:type="gramStart"/>
      <w:r w:rsidR="007B55D2" w:rsidRPr="00FB7150">
        <w:t>is</w:t>
      </w:r>
      <w:r w:rsidR="007B55D2">
        <w:t xml:space="preserve"> computed</w:t>
      </w:r>
      <w:proofErr w:type="gramEnd"/>
      <w:r w:rsidR="007B55D2">
        <w:t xml:space="preserve"> as</w:t>
      </w:r>
      <w:r w:rsidR="007B55D2" w:rsidRPr="00FB7150">
        <w:t xml:space="preserve"> the i</w:t>
      </w:r>
      <w:r w:rsidR="007B55D2" w:rsidRPr="00FB7150">
        <w:t>n</w:t>
      </w:r>
      <w:r w:rsidR="007B55D2" w:rsidRPr="00FB7150">
        <w:t>verse of the distance between the</w:t>
      </w:r>
      <w:r w:rsidR="007B55D2">
        <w:t xml:space="preserve"> current position of the word in the source document and its expected position caused by a copy-&amp;-</w:t>
      </w:r>
      <w:r w:rsidR="007B55D2" w:rsidRPr="00FB7150">
        <w:t>paste</w:t>
      </w:r>
      <w:r w:rsidR="007B55D2">
        <w:t xml:space="preserve"> action. </w:t>
      </w:r>
      <w:r w:rsidR="007B55D2" w:rsidRPr="00673600">
        <w:t xml:space="preserve">Intuitively, </w:t>
      </w:r>
      <w:r w:rsidR="007B55D2">
        <w:t>it measures the d</w:t>
      </w:r>
      <w:r w:rsidR="007B55D2">
        <w:t>e</w:t>
      </w:r>
      <w:r w:rsidR="007B55D2">
        <w:t>gree of change</w:t>
      </w:r>
      <w:r w:rsidR="007B55D2" w:rsidRPr="00673600">
        <w:t xml:space="preserve"> </w:t>
      </w:r>
      <w:r w:rsidR="007B55D2">
        <w:t xml:space="preserve">needed </w:t>
      </w:r>
      <w:r w:rsidR="007B55D2" w:rsidRPr="00673600">
        <w:t xml:space="preserve">in the </w:t>
      </w:r>
      <w:r w:rsidR="007B55D2">
        <w:t xml:space="preserve">suspicious </w:t>
      </w:r>
      <w:r w:rsidR="007B55D2" w:rsidRPr="00673600">
        <w:t xml:space="preserve">document </w:t>
      </w:r>
      <w:r w:rsidR="007B55D2">
        <w:t xml:space="preserve">to produce an </w:t>
      </w:r>
      <w:r w:rsidR="007B55D2" w:rsidRPr="00673600">
        <w:t>exact copy</w:t>
      </w:r>
      <w:r w:rsidR="007B55D2">
        <w:t xml:space="preserve"> of the source document</w:t>
      </w:r>
      <w:r w:rsidR="007B55D2" w:rsidRPr="00673600">
        <w:t>.</w:t>
      </w:r>
      <w:r w:rsidR="007B55D2">
        <w:t xml:space="preserve"> Given the computational cost of fin</w:t>
      </w:r>
      <w:r w:rsidR="007B55D2">
        <w:t>d</w:t>
      </w:r>
      <w:r w:rsidR="007B55D2">
        <w:t>ing an optimal alignment</w:t>
      </w:r>
      <w:r w:rsidR="00086E2F">
        <w:t xml:space="preserve"> between the documents</w:t>
      </w:r>
      <w:r w:rsidR="007B55D2">
        <w:t>, we proposed an optimization stra</w:t>
      </w:r>
      <w:r w:rsidR="007B55D2">
        <w:t>t</w:t>
      </w:r>
      <w:r w:rsidR="007B55D2">
        <w:t xml:space="preserve">egy that </w:t>
      </w:r>
      <w:r w:rsidR="00086E2F">
        <w:t xml:space="preserve">examines local context by </w:t>
      </w:r>
      <w:r w:rsidR="007B55D2">
        <w:t>multiple exp</w:t>
      </w:r>
      <w:r w:rsidR="00086E2F">
        <w:t>loration particles.</w:t>
      </w:r>
      <w:r w:rsidR="007B55D2">
        <w:t xml:space="preserve"> The second module of the method </w:t>
      </w:r>
      <w:r w:rsidR="007B55D2" w:rsidRPr="00BC0767">
        <w:t>dete</w:t>
      </w:r>
      <w:r w:rsidR="007B55D2" w:rsidRPr="00BC0767">
        <w:t>r</w:t>
      </w:r>
      <w:r w:rsidR="007B55D2" w:rsidRPr="00BC0767">
        <w:t>mines</w:t>
      </w:r>
      <w:r w:rsidR="007B55D2">
        <w:t xml:space="preserve"> the plagiarized sections of the documents by applying some threshold fun</w:t>
      </w:r>
      <w:r w:rsidR="007B55D2">
        <w:t>c</w:t>
      </w:r>
      <w:r w:rsidR="007B55D2">
        <w:t xml:space="preserve">tions on the weights computed by the first module. </w:t>
      </w:r>
      <w:r w:rsidR="00A07E9B">
        <w:t>At the end, it defines the sequen</w:t>
      </w:r>
      <w:r w:rsidR="00A07E9B">
        <w:t>c</w:t>
      </w:r>
      <w:r w:rsidR="00A07E9B">
        <w:t xml:space="preserve">es of </w:t>
      </w:r>
      <w:r w:rsidR="00A07E9B" w:rsidRPr="00DD63E1">
        <w:t xml:space="preserve">consecutive </w:t>
      </w:r>
      <w:r w:rsidR="00A07E9B">
        <w:t>–</w:t>
      </w:r>
      <w:r w:rsidR="00086E2F">
        <w:t xml:space="preserve">highly </w:t>
      </w:r>
      <w:r w:rsidR="00A07E9B">
        <w:t xml:space="preserve">probable- plagiarized </w:t>
      </w:r>
      <w:r w:rsidR="00A07E9B" w:rsidRPr="00DD63E1">
        <w:t>words</w:t>
      </w:r>
      <w:r w:rsidR="00A07E9B">
        <w:t xml:space="preserve"> with length greater than 100 characters as the pl</w:t>
      </w:r>
      <w:r w:rsidR="00A07E9B">
        <w:t>a</w:t>
      </w:r>
      <w:r w:rsidR="00A07E9B">
        <w:t>giarized sections.</w:t>
      </w:r>
      <w:r w:rsidR="00086E2F">
        <w:t xml:space="preserve"> </w:t>
      </w:r>
    </w:p>
    <w:p w:rsidR="00962C2A" w:rsidRDefault="00962C2A" w:rsidP="00FB4E56">
      <w:pPr>
        <w:ind w:firstLine="0"/>
      </w:pPr>
    </w:p>
    <w:p w:rsidR="007B55D2" w:rsidRDefault="00086E2F" w:rsidP="00FB4E56">
      <w:pPr>
        <w:ind w:firstLine="0"/>
      </w:pPr>
      <w:r>
        <w:t xml:space="preserve">Evaluation results on the test set of the PAN corpus showed that the method could </w:t>
      </w:r>
      <w:proofErr w:type="gramStart"/>
      <w:r>
        <w:t>detect</w:t>
      </w:r>
      <w:proofErr w:type="gramEnd"/>
      <w:r>
        <w:t xml:space="preserve"> 35% of the plagiarized words with acc</w:t>
      </w:r>
      <w:r>
        <w:t>u</w:t>
      </w:r>
      <w:r>
        <w:t>racy greater than 50%. However, they also showed that it was not effective in dete</w:t>
      </w:r>
      <w:r>
        <w:t>r</w:t>
      </w:r>
      <w:r>
        <w:t xml:space="preserve">mining the exact fragments from the source documents that </w:t>
      </w:r>
      <w:proofErr w:type="gramStart"/>
      <w:r>
        <w:t>were plagiarized</w:t>
      </w:r>
      <w:proofErr w:type="gramEnd"/>
      <w:r>
        <w:t xml:space="preserve">. In addition, </w:t>
      </w:r>
      <w:r w:rsidR="006A49B3">
        <w:t>and surprisingly,</w:t>
      </w:r>
      <w:r>
        <w:t xml:space="preserve"> evaluation results also </w:t>
      </w:r>
      <w:r w:rsidR="006A49B3">
        <w:t xml:space="preserve">indicated </w:t>
      </w:r>
      <w:r>
        <w:t>that our method, although based on an expensive optimized search process, was faster that other approaches in completing the dete</w:t>
      </w:r>
      <w:r>
        <w:t>c</w:t>
      </w:r>
      <w:r>
        <w:t>tion task.</w:t>
      </w:r>
    </w:p>
    <w:sectPr w:rsidR="007B55D2" w:rsidSect="000E73A4">
      <w:pgSz w:w="11907" w:h="16840" w:code="9"/>
      <w:pgMar w:top="2948" w:right="2551" w:bottom="2948" w:left="2495" w:header="2381" w:footer="138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91E" w:rsidRDefault="00E5691E">
      <w:r>
        <w:separator/>
      </w:r>
    </w:p>
  </w:endnote>
  <w:endnote w:type="continuationSeparator" w:id="0">
    <w:p w:rsidR="00E5691E" w:rsidRDefault="00E56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91E" w:rsidRDefault="00E5691E">
      <w:r>
        <w:separator/>
      </w:r>
    </w:p>
  </w:footnote>
  <w:footnote w:type="continuationSeparator" w:id="0">
    <w:p w:rsidR="00E5691E" w:rsidRDefault="00E569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A94371"/>
    <w:multiLevelType w:val="hybridMultilevel"/>
    <w:tmpl w:val="FC70F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43EA4"/>
    <w:multiLevelType w:val="multilevel"/>
    <w:tmpl w:val="4DCE28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7362142"/>
    <w:multiLevelType w:val="hybridMultilevel"/>
    <w:tmpl w:val="CE529CAE"/>
    <w:lvl w:ilvl="0" w:tplc="5F1E5CE8">
      <w:start w:val="1"/>
      <w:numFmt w:val="lowerRoman"/>
      <w:lvlText w:val="(%1)"/>
      <w:lvlJc w:val="left"/>
      <w:pPr>
        <w:tabs>
          <w:tab w:val="num" w:pos="947"/>
        </w:tabs>
        <w:ind w:left="947" w:hanging="72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5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B66AE3"/>
    <w:multiLevelType w:val="multilevel"/>
    <w:tmpl w:val="DF3808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DE72EDF"/>
    <w:multiLevelType w:val="multilevel"/>
    <w:tmpl w:val="2E54A12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F964329"/>
    <w:multiLevelType w:val="hybridMultilevel"/>
    <w:tmpl w:val="985A1D7E"/>
    <w:lvl w:ilvl="0" w:tplc="080A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9">
    <w:nsid w:val="33E226A4"/>
    <w:multiLevelType w:val="hybridMultilevel"/>
    <w:tmpl w:val="DC5665C6"/>
    <w:lvl w:ilvl="0" w:tplc="C42099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ECA158">
      <w:numFmt w:val="none"/>
      <w:lvlText w:val=""/>
      <w:lvlJc w:val="left"/>
      <w:pPr>
        <w:tabs>
          <w:tab w:val="num" w:pos="360"/>
        </w:tabs>
      </w:pPr>
    </w:lvl>
    <w:lvl w:ilvl="2" w:tplc="39E0C392">
      <w:numFmt w:val="none"/>
      <w:lvlText w:val=""/>
      <w:lvlJc w:val="left"/>
      <w:pPr>
        <w:tabs>
          <w:tab w:val="num" w:pos="360"/>
        </w:tabs>
      </w:pPr>
    </w:lvl>
    <w:lvl w:ilvl="3" w:tplc="4C78E55C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7690FE84">
      <w:numFmt w:val="none"/>
      <w:lvlText w:val=""/>
      <w:lvlJc w:val="left"/>
      <w:pPr>
        <w:tabs>
          <w:tab w:val="num" w:pos="360"/>
        </w:tabs>
      </w:pPr>
    </w:lvl>
    <w:lvl w:ilvl="5" w:tplc="ADC8445E">
      <w:numFmt w:val="none"/>
      <w:lvlText w:val=""/>
      <w:lvlJc w:val="left"/>
      <w:pPr>
        <w:tabs>
          <w:tab w:val="num" w:pos="360"/>
        </w:tabs>
      </w:pPr>
    </w:lvl>
    <w:lvl w:ilvl="6" w:tplc="383CB886">
      <w:numFmt w:val="none"/>
      <w:lvlText w:val=""/>
      <w:lvlJc w:val="left"/>
      <w:pPr>
        <w:tabs>
          <w:tab w:val="num" w:pos="360"/>
        </w:tabs>
      </w:pPr>
    </w:lvl>
    <w:lvl w:ilvl="7" w:tplc="82CAF438">
      <w:numFmt w:val="none"/>
      <w:lvlText w:val=""/>
      <w:lvlJc w:val="left"/>
      <w:pPr>
        <w:tabs>
          <w:tab w:val="num" w:pos="360"/>
        </w:tabs>
      </w:pPr>
    </w:lvl>
    <w:lvl w:ilvl="8" w:tplc="A3B62D60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797AF4"/>
    <w:multiLevelType w:val="multilevel"/>
    <w:tmpl w:val="8EC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93947"/>
    <w:multiLevelType w:val="hybridMultilevel"/>
    <w:tmpl w:val="3A7C300A"/>
    <w:lvl w:ilvl="0" w:tplc="080A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3">
    <w:nsid w:val="48506873"/>
    <w:multiLevelType w:val="hybridMultilevel"/>
    <w:tmpl w:val="9DAAF82E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8D7D90"/>
    <w:multiLevelType w:val="hybridMultilevel"/>
    <w:tmpl w:val="DC5665C6"/>
    <w:lvl w:ilvl="0" w:tplc="C42099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ECA158">
      <w:numFmt w:val="none"/>
      <w:lvlText w:val=""/>
      <w:lvlJc w:val="left"/>
      <w:pPr>
        <w:tabs>
          <w:tab w:val="num" w:pos="360"/>
        </w:tabs>
      </w:pPr>
    </w:lvl>
    <w:lvl w:ilvl="2" w:tplc="39E0C392">
      <w:numFmt w:val="none"/>
      <w:lvlText w:val=""/>
      <w:lvlJc w:val="left"/>
      <w:pPr>
        <w:tabs>
          <w:tab w:val="num" w:pos="360"/>
        </w:tabs>
      </w:pPr>
    </w:lvl>
    <w:lvl w:ilvl="3" w:tplc="4C78E55C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7690FE84">
      <w:numFmt w:val="none"/>
      <w:lvlText w:val=""/>
      <w:lvlJc w:val="left"/>
      <w:pPr>
        <w:tabs>
          <w:tab w:val="num" w:pos="360"/>
        </w:tabs>
      </w:pPr>
    </w:lvl>
    <w:lvl w:ilvl="5" w:tplc="ADC8445E">
      <w:numFmt w:val="none"/>
      <w:lvlText w:val=""/>
      <w:lvlJc w:val="left"/>
      <w:pPr>
        <w:tabs>
          <w:tab w:val="num" w:pos="360"/>
        </w:tabs>
      </w:pPr>
    </w:lvl>
    <w:lvl w:ilvl="6" w:tplc="383CB886">
      <w:numFmt w:val="none"/>
      <w:lvlText w:val=""/>
      <w:lvlJc w:val="left"/>
      <w:pPr>
        <w:tabs>
          <w:tab w:val="num" w:pos="360"/>
        </w:tabs>
      </w:pPr>
    </w:lvl>
    <w:lvl w:ilvl="7" w:tplc="82CAF438">
      <w:numFmt w:val="none"/>
      <w:lvlText w:val=""/>
      <w:lvlJc w:val="left"/>
      <w:pPr>
        <w:tabs>
          <w:tab w:val="num" w:pos="360"/>
        </w:tabs>
      </w:pPr>
    </w:lvl>
    <w:lvl w:ilvl="8" w:tplc="A3B62D6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2D86A90"/>
    <w:multiLevelType w:val="hybridMultilevel"/>
    <w:tmpl w:val="571064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820E3"/>
    <w:multiLevelType w:val="singleLevel"/>
    <w:tmpl w:val="B0D8009E"/>
    <w:lvl w:ilvl="0">
      <w:start w:val="1"/>
      <w:numFmt w:val="none"/>
      <w:lvlText w:val=""/>
      <w:legacy w:legacy="1" w:legacySpace="0" w:legacyIndent="227"/>
      <w:lvlJc w:val="left"/>
      <w:pPr>
        <w:ind w:left="227" w:hanging="227"/>
      </w:pPr>
      <w:rPr>
        <w:rFonts w:ascii="Helvetica" w:hAnsi="Helvetica" w:hint="default"/>
      </w:rPr>
    </w:lvl>
  </w:abstractNum>
  <w:abstractNum w:abstractNumId="17">
    <w:nsid w:val="5B650213"/>
    <w:multiLevelType w:val="hybridMultilevel"/>
    <w:tmpl w:val="61DA71EA"/>
    <w:lvl w:ilvl="0" w:tplc="969EBEBC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5B3307"/>
    <w:multiLevelType w:val="hybridMultilevel"/>
    <w:tmpl w:val="495EF662"/>
    <w:lvl w:ilvl="0" w:tplc="D6E8FD16">
      <w:start w:val="1"/>
      <w:numFmt w:val="decimal"/>
      <w:pStyle w:val="heading1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F07671CE">
      <w:numFmt w:val="none"/>
      <w:pStyle w:val="heading2"/>
      <w:lvlText w:val=""/>
      <w:lvlJc w:val="left"/>
      <w:pPr>
        <w:tabs>
          <w:tab w:val="num" w:pos="360"/>
        </w:tabs>
      </w:pPr>
    </w:lvl>
    <w:lvl w:ilvl="2" w:tplc="4CCC95D0">
      <w:numFmt w:val="none"/>
      <w:pStyle w:val="heading3"/>
      <w:lvlText w:val=""/>
      <w:lvlJc w:val="left"/>
      <w:pPr>
        <w:tabs>
          <w:tab w:val="num" w:pos="360"/>
        </w:tabs>
      </w:pPr>
    </w:lvl>
    <w:lvl w:ilvl="3" w:tplc="DDB29300">
      <w:numFmt w:val="none"/>
      <w:lvlText w:val=""/>
      <w:lvlJc w:val="left"/>
      <w:pPr>
        <w:tabs>
          <w:tab w:val="num" w:pos="360"/>
        </w:tabs>
      </w:pPr>
    </w:lvl>
    <w:lvl w:ilvl="4" w:tplc="FC76C0CA">
      <w:numFmt w:val="none"/>
      <w:lvlText w:val=""/>
      <w:lvlJc w:val="left"/>
      <w:pPr>
        <w:tabs>
          <w:tab w:val="num" w:pos="360"/>
        </w:tabs>
      </w:pPr>
    </w:lvl>
    <w:lvl w:ilvl="5" w:tplc="A09E7436">
      <w:numFmt w:val="none"/>
      <w:lvlText w:val=""/>
      <w:lvlJc w:val="left"/>
      <w:pPr>
        <w:tabs>
          <w:tab w:val="num" w:pos="360"/>
        </w:tabs>
      </w:pPr>
    </w:lvl>
    <w:lvl w:ilvl="6" w:tplc="9D4A9522">
      <w:numFmt w:val="none"/>
      <w:lvlText w:val=""/>
      <w:lvlJc w:val="left"/>
      <w:pPr>
        <w:tabs>
          <w:tab w:val="num" w:pos="360"/>
        </w:tabs>
      </w:pPr>
    </w:lvl>
    <w:lvl w:ilvl="7" w:tplc="E79CF9CE">
      <w:numFmt w:val="none"/>
      <w:lvlText w:val=""/>
      <w:lvlJc w:val="left"/>
      <w:pPr>
        <w:tabs>
          <w:tab w:val="num" w:pos="360"/>
        </w:tabs>
      </w:pPr>
    </w:lvl>
    <w:lvl w:ilvl="8" w:tplc="DEAE46C4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43761D3"/>
    <w:multiLevelType w:val="singleLevel"/>
    <w:tmpl w:val="969EBEBC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0">
    <w:nsid w:val="706F1FCD"/>
    <w:multiLevelType w:val="hybridMultilevel"/>
    <w:tmpl w:val="F6DE3CD0"/>
    <w:lvl w:ilvl="0" w:tplc="5CAE1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0C546B"/>
    <w:multiLevelType w:val="hybridMultilevel"/>
    <w:tmpl w:val="98160AE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F43279"/>
    <w:multiLevelType w:val="hybridMultilevel"/>
    <w:tmpl w:val="195A169A"/>
    <w:lvl w:ilvl="0" w:tplc="F1D075DE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  <w:lvl w:ilvl="1" w:tplc="2F2C1B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58A8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38D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0234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D656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E40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49A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0097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4E05E4"/>
    <w:multiLevelType w:val="hybridMultilevel"/>
    <w:tmpl w:val="7D048AA8"/>
    <w:lvl w:ilvl="0" w:tplc="969EB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13"/>
  </w:num>
  <w:num w:numId="5">
    <w:abstractNumId w:val="19"/>
  </w:num>
  <w:num w:numId="6">
    <w:abstractNumId w:val="17"/>
  </w:num>
  <w:num w:numId="7">
    <w:abstractNumId w:val="22"/>
  </w:num>
  <w:num w:numId="8">
    <w:abstractNumId w:val="18"/>
  </w:num>
  <w:num w:numId="9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10">
    <w:abstractNumId w:val="18"/>
  </w:num>
  <w:num w:numId="11">
    <w:abstractNumId w:val="4"/>
  </w:num>
  <w:num w:numId="12">
    <w:abstractNumId w:val="16"/>
  </w:num>
  <w:num w:numId="13">
    <w:abstractNumId w:val="23"/>
  </w:num>
  <w:num w:numId="14">
    <w:abstractNumId w:val="12"/>
  </w:num>
  <w:num w:numId="15">
    <w:abstractNumId w:val="6"/>
  </w:num>
  <w:num w:numId="16">
    <w:abstractNumId w:val="18"/>
  </w:num>
  <w:num w:numId="17">
    <w:abstractNumId w:val="18"/>
  </w:num>
  <w:num w:numId="18">
    <w:abstractNumId w:val="18"/>
  </w:num>
  <w:num w:numId="19">
    <w:abstractNumId w:val="3"/>
  </w:num>
  <w:num w:numId="20">
    <w:abstractNumId w:val="18"/>
  </w:num>
  <w:num w:numId="21">
    <w:abstractNumId w:val="8"/>
  </w:num>
  <w:num w:numId="22">
    <w:abstractNumId w:val="20"/>
  </w:num>
  <w:num w:numId="23">
    <w:abstractNumId w:val="7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4"/>
  </w:num>
  <w:num w:numId="27">
    <w:abstractNumId w:val="18"/>
  </w:num>
  <w:num w:numId="28">
    <w:abstractNumId w:val="15"/>
  </w:num>
  <w:num w:numId="29">
    <w:abstractNumId w:val="2"/>
  </w:num>
  <w:num w:numId="30">
    <w:abstractNumId w:val="21"/>
  </w:num>
  <w:num w:numId="31">
    <w:abstractNumId w:val="10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mirrorMargins/>
  <w:activeWritingStyle w:appName="MSWord" w:lang="en-US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3F01"/>
  <w:defaultTabStop w:val="706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620F"/>
    <w:rsid w:val="00000CA9"/>
    <w:rsid w:val="0000291A"/>
    <w:rsid w:val="000058A8"/>
    <w:rsid w:val="000061E3"/>
    <w:rsid w:val="00013031"/>
    <w:rsid w:val="00013276"/>
    <w:rsid w:val="00014CA2"/>
    <w:rsid w:val="00015B98"/>
    <w:rsid w:val="00017105"/>
    <w:rsid w:val="000179EB"/>
    <w:rsid w:val="00017A80"/>
    <w:rsid w:val="00017E6B"/>
    <w:rsid w:val="00021DFB"/>
    <w:rsid w:val="000223CB"/>
    <w:rsid w:val="00026869"/>
    <w:rsid w:val="000268F5"/>
    <w:rsid w:val="0002721E"/>
    <w:rsid w:val="0002739C"/>
    <w:rsid w:val="000303E2"/>
    <w:rsid w:val="00031212"/>
    <w:rsid w:val="00032DB3"/>
    <w:rsid w:val="00034F09"/>
    <w:rsid w:val="000353B2"/>
    <w:rsid w:val="0004085D"/>
    <w:rsid w:val="000418A8"/>
    <w:rsid w:val="00042C6B"/>
    <w:rsid w:val="00046031"/>
    <w:rsid w:val="000463DF"/>
    <w:rsid w:val="00047B22"/>
    <w:rsid w:val="0005027D"/>
    <w:rsid w:val="00050A3F"/>
    <w:rsid w:val="000515C6"/>
    <w:rsid w:val="0005293D"/>
    <w:rsid w:val="00054997"/>
    <w:rsid w:val="00055451"/>
    <w:rsid w:val="000563C5"/>
    <w:rsid w:val="000564A8"/>
    <w:rsid w:val="0005725C"/>
    <w:rsid w:val="00057435"/>
    <w:rsid w:val="00060772"/>
    <w:rsid w:val="000610B8"/>
    <w:rsid w:val="000618B2"/>
    <w:rsid w:val="00062C75"/>
    <w:rsid w:val="0006348E"/>
    <w:rsid w:val="00063D18"/>
    <w:rsid w:val="00065A9D"/>
    <w:rsid w:val="0006682D"/>
    <w:rsid w:val="0007085D"/>
    <w:rsid w:val="000711F6"/>
    <w:rsid w:val="0007164C"/>
    <w:rsid w:val="00071675"/>
    <w:rsid w:val="00071C75"/>
    <w:rsid w:val="0007353E"/>
    <w:rsid w:val="00074477"/>
    <w:rsid w:val="0007520D"/>
    <w:rsid w:val="000764F0"/>
    <w:rsid w:val="0007774B"/>
    <w:rsid w:val="00077BFA"/>
    <w:rsid w:val="00081E36"/>
    <w:rsid w:val="00083283"/>
    <w:rsid w:val="00083A1E"/>
    <w:rsid w:val="000858C9"/>
    <w:rsid w:val="000859A3"/>
    <w:rsid w:val="00085DFB"/>
    <w:rsid w:val="00086E2F"/>
    <w:rsid w:val="00087F4E"/>
    <w:rsid w:val="00091ED7"/>
    <w:rsid w:val="00094960"/>
    <w:rsid w:val="000952EC"/>
    <w:rsid w:val="000959AA"/>
    <w:rsid w:val="0009622D"/>
    <w:rsid w:val="0009731E"/>
    <w:rsid w:val="00097C7D"/>
    <w:rsid w:val="000A06CE"/>
    <w:rsid w:val="000A16C3"/>
    <w:rsid w:val="000A354B"/>
    <w:rsid w:val="000A59D6"/>
    <w:rsid w:val="000A717B"/>
    <w:rsid w:val="000A79FE"/>
    <w:rsid w:val="000B0A3B"/>
    <w:rsid w:val="000B312D"/>
    <w:rsid w:val="000B3527"/>
    <w:rsid w:val="000B494C"/>
    <w:rsid w:val="000B4E63"/>
    <w:rsid w:val="000B5930"/>
    <w:rsid w:val="000B5EEA"/>
    <w:rsid w:val="000B6B6C"/>
    <w:rsid w:val="000B6C61"/>
    <w:rsid w:val="000C0DD9"/>
    <w:rsid w:val="000C135F"/>
    <w:rsid w:val="000C3185"/>
    <w:rsid w:val="000C371E"/>
    <w:rsid w:val="000C498C"/>
    <w:rsid w:val="000C5DF7"/>
    <w:rsid w:val="000C618D"/>
    <w:rsid w:val="000D0062"/>
    <w:rsid w:val="000D0966"/>
    <w:rsid w:val="000D0DA5"/>
    <w:rsid w:val="000D0DAE"/>
    <w:rsid w:val="000D0DD9"/>
    <w:rsid w:val="000D2152"/>
    <w:rsid w:val="000D4435"/>
    <w:rsid w:val="000D54AD"/>
    <w:rsid w:val="000E2901"/>
    <w:rsid w:val="000E441E"/>
    <w:rsid w:val="000E73A4"/>
    <w:rsid w:val="000F0D17"/>
    <w:rsid w:val="000F3CC7"/>
    <w:rsid w:val="000F3D8D"/>
    <w:rsid w:val="000F41E1"/>
    <w:rsid w:val="000F6FEE"/>
    <w:rsid w:val="000F7101"/>
    <w:rsid w:val="000F7912"/>
    <w:rsid w:val="00100A6E"/>
    <w:rsid w:val="00101574"/>
    <w:rsid w:val="00101CB7"/>
    <w:rsid w:val="001112AD"/>
    <w:rsid w:val="001117C0"/>
    <w:rsid w:val="00114D46"/>
    <w:rsid w:val="001158FA"/>
    <w:rsid w:val="00116412"/>
    <w:rsid w:val="001205D3"/>
    <w:rsid w:val="00126878"/>
    <w:rsid w:val="00126B46"/>
    <w:rsid w:val="00130DDD"/>
    <w:rsid w:val="001341C3"/>
    <w:rsid w:val="00136703"/>
    <w:rsid w:val="001367D4"/>
    <w:rsid w:val="00136B84"/>
    <w:rsid w:val="00137741"/>
    <w:rsid w:val="00137BF9"/>
    <w:rsid w:val="00140BA4"/>
    <w:rsid w:val="00141682"/>
    <w:rsid w:val="00142767"/>
    <w:rsid w:val="00142F41"/>
    <w:rsid w:val="00144E4F"/>
    <w:rsid w:val="00145CFB"/>
    <w:rsid w:val="001479E3"/>
    <w:rsid w:val="00147F20"/>
    <w:rsid w:val="001502D6"/>
    <w:rsid w:val="00150B92"/>
    <w:rsid w:val="00151E54"/>
    <w:rsid w:val="00151F9B"/>
    <w:rsid w:val="0015389A"/>
    <w:rsid w:val="001562E6"/>
    <w:rsid w:val="0016058F"/>
    <w:rsid w:val="00163824"/>
    <w:rsid w:val="00165908"/>
    <w:rsid w:val="00170199"/>
    <w:rsid w:val="00171714"/>
    <w:rsid w:val="0017220D"/>
    <w:rsid w:val="00172FA1"/>
    <w:rsid w:val="00174E5E"/>
    <w:rsid w:val="0018326E"/>
    <w:rsid w:val="0018401F"/>
    <w:rsid w:val="00184070"/>
    <w:rsid w:val="00185412"/>
    <w:rsid w:val="00193663"/>
    <w:rsid w:val="00194407"/>
    <w:rsid w:val="00196FCA"/>
    <w:rsid w:val="0019796D"/>
    <w:rsid w:val="001A1712"/>
    <w:rsid w:val="001A39BD"/>
    <w:rsid w:val="001A620F"/>
    <w:rsid w:val="001A76EA"/>
    <w:rsid w:val="001A7D8F"/>
    <w:rsid w:val="001B08C6"/>
    <w:rsid w:val="001B09FC"/>
    <w:rsid w:val="001B10AF"/>
    <w:rsid w:val="001B2752"/>
    <w:rsid w:val="001B2862"/>
    <w:rsid w:val="001B30F3"/>
    <w:rsid w:val="001B3CA7"/>
    <w:rsid w:val="001B5824"/>
    <w:rsid w:val="001B66DB"/>
    <w:rsid w:val="001B68D4"/>
    <w:rsid w:val="001B7818"/>
    <w:rsid w:val="001C07C9"/>
    <w:rsid w:val="001C2382"/>
    <w:rsid w:val="001C31E3"/>
    <w:rsid w:val="001C55C6"/>
    <w:rsid w:val="001C6ACC"/>
    <w:rsid w:val="001C6CB4"/>
    <w:rsid w:val="001D0D3B"/>
    <w:rsid w:val="001D1832"/>
    <w:rsid w:val="001D1D4E"/>
    <w:rsid w:val="001D1D85"/>
    <w:rsid w:val="001D385D"/>
    <w:rsid w:val="001D3E9D"/>
    <w:rsid w:val="001D7F39"/>
    <w:rsid w:val="001E00FC"/>
    <w:rsid w:val="001E0798"/>
    <w:rsid w:val="001E14A2"/>
    <w:rsid w:val="001E1649"/>
    <w:rsid w:val="001E2806"/>
    <w:rsid w:val="001E3CED"/>
    <w:rsid w:val="001E69A7"/>
    <w:rsid w:val="001F0AF8"/>
    <w:rsid w:val="001F24FA"/>
    <w:rsid w:val="001F712D"/>
    <w:rsid w:val="001F756B"/>
    <w:rsid w:val="002002C2"/>
    <w:rsid w:val="0020054C"/>
    <w:rsid w:val="002025E6"/>
    <w:rsid w:val="00203663"/>
    <w:rsid w:val="00205E33"/>
    <w:rsid w:val="00206946"/>
    <w:rsid w:val="002071B2"/>
    <w:rsid w:val="00211231"/>
    <w:rsid w:val="0021182C"/>
    <w:rsid w:val="00213A84"/>
    <w:rsid w:val="002143D6"/>
    <w:rsid w:val="002164BC"/>
    <w:rsid w:val="00216586"/>
    <w:rsid w:val="00217147"/>
    <w:rsid w:val="0021719A"/>
    <w:rsid w:val="00217274"/>
    <w:rsid w:val="0021783F"/>
    <w:rsid w:val="00220721"/>
    <w:rsid w:val="002216B8"/>
    <w:rsid w:val="00221C01"/>
    <w:rsid w:val="00222ABC"/>
    <w:rsid w:val="00222D39"/>
    <w:rsid w:val="002231D5"/>
    <w:rsid w:val="0022464B"/>
    <w:rsid w:val="00225855"/>
    <w:rsid w:val="00226CB2"/>
    <w:rsid w:val="0022762F"/>
    <w:rsid w:val="00227768"/>
    <w:rsid w:val="00230233"/>
    <w:rsid w:val="0023059D"/>
    <w:rsid w:val="00230D9D"/>
    <w:rsid w:val="002328B5"/>
    <w:rsid w:val="00232AE9"/>
    <w:rsid w:val="00242570"/>
    <w:rsid w:val="0024317A"/>
    <w:rsid w:val="00244656"/>
    <w:rsid w:val="00244C84"/>
    <w:rsid w:val="00245FDD"/>
    <w:rsid w:val="0025061B"/>
    <w:rsid w:val="00253A9F"/>
    <w:rsid w:val="00254CEA"/>
    <w:rsid w:val="002568D0"/>
    <w:rsid w:val="00260094"/>
    <w:rsid w:val="002602C0"/>
    <w:rsid w:val="00261905"/>
    <w:rsid w:val="002621DB"/>
    <w:rsid w:val="00262AF9"/>
    <w:rsid w:val="00263BB3"/>
    <w:rsid w:val="00264928"/>
    <w:rsid w:val="0026533E"/>
    <w:rsid w:val="00265E6A"/>
    <w:rsid w:val="00265F10"/>
    <w:rsid w:val="00267507"/>
    <w:rsid w:val="00267A32"/>
    <w:rsid w:val="00270EE7"/>
    <w:rsid w:val="00271035"/>
    <w:rsid w:val="00272A8D"/>
    <w:rsid w:val="002740C4"/>
    <w:rsid w:val="00274743"/>
    <w:rsid w:val="002750B8"/>
    <w:rsid w:val="00276512"/>
    <w:rsid w:val="002769EA"/>
    <w:rsid w:val="002810E3"/>
    <w:rsid w:val="00281E22"/>
    <w:rsid w:val="00282DEE"/>
    <w:rsid w:val="002832D5"/>
    <w:rsid w:val="00286AE0"/>
    <w:rsid w:val="00287B5E"/>
    <w:rsid w:val="00287F6B"/>
    <w:rsid w:val="00290568"/>
    <w:rsid w:val="0029410E"/>
    <w:rsid w:val="00296074"/>
    <w:rsid w:val="002969A3"/>
    <w:rsid w:val="002A1270"/>
    <w:rsid w:val="002A17CC"/>
    <w:rsid w:val="002A4F1B"/>
    <w:rsid w:val="002A565F"/>
    <w:rsid w:val="002A599D"/>
    <w:rsid w:val="002A6A33"/>
    <w:rsid w:val="002A7894"/>
    <w:rsid w:val="002B07D4"/>
    <w:rsid w:val="002B095D"/>
    <w:rsid w:val="002B15C2"/>
    <w:rsid w:val="002B1BB2"/>
    <w:rsid w:val="002B66A9"/>
    <w:rsid w:val="002B7BFB"/>
    <w:rsid w:val="002C02B8"/>
    <w:rsid w:val="002C0357"/>
    <w:rsid w:val="002C052C"/>
    <w:rsid w:val="002C0BF6"/>
    <w:rsid w:val="002C296B"/>
    <w:rsid w:val="002C46A5"/>
    <w:rsid w:val="002C5025"/>
    <w:rsid w:val="002C56B9"/>
    <w:rsid w:val="002C570A"/>
    <w:rsid w:val="002C6BA7"/>
    <w:rsid w:val="002D0144"/>
    <w:rsid w:val="002D0CA1"/>
    <w:rsid w:val="002D0DE8"/>
    <w:rsid w:val="002D1803"/>
    <w:rsid w:val="002D2CE4"/>
    <w:rsid w:val="002D3397"/>
    <w:rsid w:val="002D44BE"/>
    <w:rsid w:val="002D4BE2"/>
    <w:rsid w:val="002D62D2"/>
    <w:rsid w:val="002D681B"/>
    <w:rsid w:val="002D6929"/>
    <w:rsid w:val="002D7A16"/>
    <w:rsid w:val="002E0601"/>
    <w:rsid w:val="002E1622"/>
    <w:rsid w:val="002E25A4"/>
    <w:rsid w:val="002E29D1"/>
    <w:rsid w:val="002E4F75"/>
    <w:rsid w:val="002E5657"/>
    <w:rsid w:val="002E68F8"/>
    <w:rsid w:val="002E73A1"/>
    <w:rsid w:val="002F0CF7"/>
    <w:rsid w:val="002F1FE8"/>
    <w:rsid w:val="002F2506"/>
    <w:rsid w:val="002F593D"/>
    <w:rsid w:val="002F6905"/>
    <w:rsid w:val="003003CD"/>
    <w:rsid w:val="00303364"/>
    <w:rsid w:val="00303919"/>
    <w:rsid w:val="00307227"/>
    <w:rsid w:val="0031004F"/>
    <w:rsid w:val="003110B5"/>
    <w:rsid w:val="00311882"/>
    <w:rsid w:val="00312623"/>
    <w:rsid w:val="00315418"/>
    <w:rsid w:val="00316A54"/>
    <w:rsid w:val="00317D27"/>
    <w:rsid w:val="00317F95"/>
    <w:rsid w:val="00321F9E"/>
    <w:rsid w:val="00322076"/>
    <w:rsid w:val="00322182"/>
    <w:rsid w:val="00322ED2"/>
    <w:rsid w:val="00326630"/>
    <w:rsid w:val="0032735F"/>
    <w:rsid w:val="003279E0"/>
    <w:rsid w:val="003303F3"/>
    <w:rsid w:val="00330D34"/>
    <w:rsid w:val="00334467"/>
    <w:rsid w:val="003352EF"/>
    <w:rsid w:val="00335EDB"/>
    <w:rsid w:val="003374B3"/>
    <w:rsid w:val="0034188B"/>
    <w:rsid w:val="00344DCC"/>
    <w:rsid w:val="003462B3"/>
    <w:rsid w:val="003505DD"/>
    <w:rsid w:val="00352395"/>
    <w:rsid w:val="00352565"/>
    <w:rsid w:val="0035289B"/>
    <w:rsid w:val="0035294E"/>
    <w:rsid w:val="0035308E"/>
    <w:rsid w:val="0035378F"/>
    <w:rsid w:val="003538F1"/>
    <w:rsid w:val="00354ABC"/>
    <w:rsid w:val="00355CF0"/>
    <w:rsid w:val="00357C1A"/>
    <w:rsid w:val="003600AB"/>
    <w:rsid w:val="0036046D"/>
    <w:rsid w:val="00361D0A"/>
    <w:rsid w:val="003629EA"/>
    <w:rsid w:val="003661EA"/>
    <w:rsid w:val="00366B7F"/>
    <w:rsid w:val="00367BF0"/>
    <w:rsid w:val="00370204"/>
    <w:rsid w:val="00370841"/>
    <w:rsid w:val="003710A7"/>
    <w:rsid w:val="0037110F"/>
    <w:rsid w:val="003715DE"/>
    <w:rsid w:val="00373D67"/>
    <w:rsid w:val="00375477"/>
    <w:rsid w:val="00376122"/>
    <w:rsid w:val="003769D2"/>
    <w:rsid w:val="00381104"/>
    <w:rsid w:val="00382603"/>
    <w:rsid w:val="00384C51"/>
    <w:rsid w:val="003858C5"/>
    <w:rsid w:val="00391249"/>
    <w:rsid w:val="00391DA6"/>
    <w:rsid w:val="003927CE"/>
    <w:rsid w:val="00393ABB"/>
    <w:rsid w:val="003949B7"/>
    <w:rsid w:val="0039628F"/>
    <w:rsid w:val="00396D0C"/>
    <w:rsid w:val="003972CF"/>
    <w:rsid w:val="003A27BE"/>
    <w:rsid w:val="003A43E5"/>
    <w:rsid w:val="003A4625"/>
    <w:rsid w:val="003A4C7F"/>
    <w:rsid w:val="003A6857"/>
    <w:rsid w:val="003B21E7"/>
    <w:rsid w:val="003B37F5"/>
    <w:rsid w:val="003B4C85"/>
    <w:rsid w:val="003B56F6"/>
    <w:rsid w:val="003B586E"/>
    <w:rsid w:val="003C1E06"/>
    <w:rsid w:val="003C1E24"/>
    <w:rsid w:val="003C6CF6"/>
    <w:rsid w:val="003C7FE0"/>
    <w:rsid w:val="003D3436"/>
    <w:rsid w:val="003D361A"/>
    <w:rsid w:val="003D3ED3"/>
    <w:rsid w:val="003D4B8C"/>
    <w:rsid w:val="003D4D3A"/>
    <w:rsid w:val="003D583B"/>
    <w:rsid w:val="003E0F77"/>
    <w:rsid w:val="003E18D3"/>
    <w:rsid w:val="003E3403"/>
    <w:rsid w:val="003E4810"/>
    <w:rsid w:val="003E4C25"/>
    <w:rsid w:val="003E5A26"/>
    <w:rsid w:val="003E683E"/>
    <w:rsid w:val="003E7592"/>
    <w:rsid w:val="003E7861"/>
    <w:rsid w:val="003F18B0"/>
    <w:rsid w:val="003F25DA"/>
    <w:rsid w:val="003F6188"/>
    <w:rsid w:val="003F61C1"/>
    <w:rsid w:val="003F6D07"/>
    <w:rsid w:val="003F73FC"/>
    <w:rsid w:val="003F7546"/>
    <w:rsid w:val="003F7646"/>
    <w:rsid w:val="003F7697"/>
    <w:rsid w:val="004011D0"/>
    <w:rsid w:val="004011DD"/>
    <w:rsid w:val="0040228D"/>
    <w:rsid w:val="00402669"/>
    <w:rsid w:val="00403D1C"/>
    <w:rsid w:val="0040498D"/>
    <w:rsid w:val="00404FF2"/>
    <w:rsid w:val="00405B18"/>
    <w:rsid w:val="00406ECC"/>
    <w:rsid w:val="00407784"/>
    <w:rsid w:val="004129D8"/>
    <w:rsid w:val="00412F4A"/>
    <w:rsid w:val="00416797"/>
    <w:rsid w:val="00417166"/>
    <w:rsid w:val="004178B6"/>
    <w:rsid w:val="00420794"/>
    <w:rsid w:val="004211D8"/>
    <w:rsid w:val="00425151"/>
    <w:rsid w:val="004300D8"/>
    <w:rsid w:val="00431673"/>
    <w:rsid w:val="0043335D"/>
    <w:rsid w:val="00434218"/>
    <w:rsid w:val="00434D5C"/>
    <w:rsid w:val="00437CBF"/>
    <w:rsid w:val="00442A8E"/>
    <w:rsid w:val="004438CA"/>
    <w:rsid w:val="0044499A"/>
    <w:rsid w:val="00444F94"/>
    <w:rsid w:val="004522DC"/>
    <w:rsid w:val="0045477B"/>
    <w:rsid w:val="00454A58"/>
    <w:rsid w:val="00456B7C"/>
    <w:rsid w:val="00457910"/>
    <w:rsid w:val="00460517"/>
    <w:rsid w:val="004606B6"/>
    <w:rsid w:val="00463299"/>
    <w:rsid w:val="00463B7B"/>
    <w:rsid w:val="004644E7"/>
    <w:rsid w:val="004645B4"/>
    <w:rsid w:val="004647C7"/>
    <w:rsid w:val="00464B70"/>
    <w:rsid w:val="00464BB9"/>
    <w:rsid w:val="004668CE"/>
    <w:rsid w:val="00466DCC"/>
    <w:rsid w:val="0046784B"/>
    <w:rsid w:val="00470423"/>
    <w:rsid w:val="00471B61"/>
    <w:rsid w:val="00472193"/>
    <w:rsid w:val="004727FB"/>
    <w:rsid w:val="00472F99"/>
    <w:rsid w:val="004734B4"/>
    <w:rsid w:val="004749C7"/>
    <w:rsid w:val="00474B74"/>
    <w:rsid w:val="00476D12"/>
    <w:rsid w:val="00477084"/>
    <w:rsid w:val="00477BE5"/>
    <w:rsid w:val="004818F9"/>
    <w:rsid w:val="00481F58"/>
    <w:rsid w:val="0048329E"/>
    <w:rsid w:val="00483F7B"/>
    <w:rsid w:val="00484F27"/>
    <w:rsid w:val="00486DF2"/>
    <w:rsid w:val="00487B2B"/>
    <w:rsid w:val="00491587"/>
    <w:rsid w:val="00491C5B"/>
    <w:rsid w:val="00491D2A"/>
    <w:rsid w:val="00492090"/>
    <w:rsid w:val="0049618C"/>
    <w:rsid w:val="00497CDB"/>
    <w:rsid w:val="004A0188"/>
    <w:rsid w:val="004A0E40"/>
    <w:rsid w:val="004A1DCD"/>
    <w:rsid w:val="004A2030"/>
    <w:rsid w:val="004A326B"/>
    <w:rsid w:val="004A373D"/>
    <w:rsid w:val="004A6B36"/>
    <w:rsid w:val="004A7C77"/>
    <w:rsid w:val="004A7D8D"/>
    <w:rsid w:val="004A7F72"/>
    <w:rsid w:val="004B1881"/>
    <w:rsid w:val="004B19D2"/>
    <w:rsid w:val="004B1C2F"/>
    <w:rsid w:val="004B4EDC"/>
    <w:rsid w:val="004B5274"/>
    <w:rsid w:val="004B7167"/>
    <w:rsid w:val="004C19C6"/>
    <w:rsid w:val="004C1E63"/>
    <w:rsid w:val="004C241C"/>
    <w:rsid w:val="004C2597"/>
    <w:rsid w:val="004C3C3C"/>
    <w:rsid w:val="004C4E74"/>
    <w:rsid w:val="004C57B1"/>
    <w:rsid w:val="004C700C"/>
    <w:rsid w:val="004D2B09"/>
    <w:rsid w:val="004D52F8"/>
    <w:rsid w:val="004D5F28"/>
    <w:rsid w:val="004E18AD"/>
    <w:rsid w:val="004E1E3B"/>
    <w:rsid w:val="004E4F64"/>
    <w:rsid w:val="004E54FC"/>
    <w:rsid w:val="004E714A"/>
    <w:rsid w:val="004E7280"/>
    <w:rsid w:val="004F1B77"/>
    <w:rsid w:val="004F29E0"/>
    <w:rsid w:val="004F2CD6"/>
    <w:rsid w:val="004F3F62"/>
    <w:rsid w:val="004F4948"/>
    <w:rsid w:val="004F5DF9"/>
    <w:rsid w:val="005001B5"/>
    <w:rsid w:val="0050068B"/>
    <w:rsid w:val="00502F7C"/>
    <w:rsid w:val="005034ED"/>
    <w:rsid w:val="00503A4E"/>
    <w:rsid w:val="00505597"/>
    <w:rsid w:val="00505719"/>
    <w:rsid w:val="00505F2A"/>
    <w:rsid w:val="00506C8B"/>
    <w:rsid w:val="00506F64"/>
    <w:rsid w:val="00507CF1"/>
    <w:rsid w:val="0051039E"/>
    <w:rsid w:val="005105E1"/>
    <w:rsid w:val="00511290"/>
    <w:rsid w:val="00511A06"/>
    <w:rsid w:val="00514AA7"/>
    <w:rsid w:val="005167C5"/>
    <w:rsid w:val="0051777B"/>
    <w:rsid w:val="00520152"/>
    <w:rsid w:val="00520784"/>
    <w:rsid w:val="00521065"/>
    <w:rsid w:val="0052254F"/>
    <w:rsid w:val="00523511"/>
    <w:rsid w:val="005242AB"/>
    <w:rsid w:val="005266B8"/>
    <w:rsid w:val="00526D38"/>
    <w:rsid w:val="00527120"/>
    <w:rsid w:val="0052723D"/>
    <w:rsid w:val="0053091F"/>
    <w:rsid w:val="00530BAB"/>
    <w:rsid w:val="0053108E"/>
    <w:rsid w:val="00533028"/>
    <w:rsid w:val="0053330F"/>
    <w:rsid w:val="005340E1"/>
    <w:rsid w:val="00534F63"/>
    <w:rsid w:val="00535783"/>
    <w:rsid w:val="00535B06"/>
    <w:rsid w:val="005370B7"/>
    <w:rsid w:val="005378A9"/>
    <w:rsid w:val="00537F23"/>
    <w:rsid w:val="005414E9"/>
    <w:rsid w:val="00541540"/>
    <w:rsid w:val="00542454"/>
    <w:rsid w:val="00543188"/>
    <w:rsid w:val="00544614"/>
    <w:rsid w:val="00544983"/>
    <w:rsid w:val="005470DD"/>
    <w:rsid w:val="00555472"/>
    <w:rsid w:val="00562AB3"/>
    <w:rsid w:val="005630D0"/>
    <w:rsid w:val="0056357B"/>
    <w:rsid w:val="00563B36"/>
    <w:rsid w:val="00565ED1"/>
    <w:rsid w:val="00566B95"/>
    <w:rsid w:val="00566DEF"/>
    <w:rsid w:val="0057070A"/>
    <w:rsid w:val="00571819"/>
    <w:rsid w:val="00573197"/>
    <w:rsid w:val="005733B0"/>
    <w:rsid w:val="00574C2D"/>
    <w:rsid w:val="005754F7"/>
    <w:rsid w:val="005758FE"/>
    <w:rsid w:val="00575A7E"/>
    <w:rsid w:val="00575FD4"/>
    <w:rsid w:val="0057718B"/>
    <w:rsid w:val="005775CB"/>
    <w:rsid w:val="00580B28"/>
    <w:rsid w:val="00580F40"/>
    <w:rsid w:val="00580FC5"/>
    <w:rsid w:val="00581E92"/>
    <w:rsid w:val="005820FA"/>
    <w:rsid w:val="00582E62"/>
    <w:rsid w:val="005835A6"/>
    <w:rsid w:val="00583780"/>
    <w:rsid w:val="0058453F"/>
    <w:rsid w:val="00586ABD"/>
    <w:rsid w:val="00587D94"/>
    <w:rsid w:val="00590DD4"/>
    <w:rsid w:val="0059311A"/>
    <w:rsid w:val="00593C23"/>
    <w:rsid w:val="00595557"/>
    <w:rsid w:val="0059748C"/>
    <w:rsid w:val="00597DAB"/>
    <w:rsid w:val="005A01D1"/>
    <w:rsid w:val="005A17BD"/>
    <w:rsid w:val="005A289A"/>
    <w:rsid w:val="005A2EDC"/>
    <w:rsid w:val="005A3973"/>
    <w:rsid w:val="005A5273"/>
    <w:rsid w:val="005A5B75"/>
    <w:rsid w:val="005A5CAD"/>
    <w:rsid w:val="005A7432"/>
    <w:rsid w:val="005B1DF0"/>
    <w:rsid w:val="005B4963"/>
    <w:rsid w:val="005B5AC7"/>
    <w:rsid w:val="005B64B1"/>
    <w:rsid w:val="005B676E"/>
    <w:rsid w:val="005C0258"/>
    <w:rsid w:val="005C0486"/>
    <w:rsid w:val="005C0CDA"/>
    <w:rsid w:val="005C1742"/>
    <w:rsid w:val="005C2146"/>
    <w:rsid w:val="005C2A5E"/>
    <w:rsid w:val="005C47E0"/>
    <w:rsid w:val="005C5ECF"/>
    <w:rsid w:val="005C7D20"/>
    <w:rsid w:val="005D1A72"/>
    <w:rsid w:val="005D1F5F"/>
    <w:rsid w:val="005D486F"/>
    <w:rsid w:val="005D5134"/>
    <w:rsid w:val="005D59A6"/>
    <w:rsid w:val="005D5C67"/>
    <w:rsid w:val="005D63EF"/>
    <w:rsid w:val="005D6DB0"/>
    <w:rsid w:val="005D7B92"/>
    <w:rsid w:val="005E00E0"/>
    <w:rsid w:val="005E04ED"/>
    <w:rsid w:val="005E09CB"/>
    <w:rsid w:val="005E43F9"/>
    <w:rsid w:val="005E47C3"/>
    <w:rsid w:val="005E5538"/>
    <w:rsid w:val="005E5650"/>
    <w:rsid w:val="005E584D"/>
    <w:rsid w:val="005E5E5B"/>
    <w:rsid w:val="005F1256"/>
    <w:rsid w:val="005F2730"/>
    <w:rsid w:val="005F4133"/>
    <w:rsid w:val="005F4EBA"/>
    <w:rsid w:val="005F51FD"/>
    <w:rsid w:val="005F7F7A"/>
    <w:rsid w:val="00600A22"/>
    <w:rsid w:val="00602744"/>
    <w:rsid w:val="0060279D"/>
    <w:rsid w:val="00603A51"/>
    <w:rsid w:val="00604670"/>
    <w:rsid w:val="00605320"/>
    <w:rsid w:val="00612320"/>
    <w:rsid w:val="00612FCF"/>
    <w:rsid w:val="00613BBD"/>
    <w:rsid w:val="00613DAB"/>
    <w:rsid w:val="00614063"/>
    <w:rsid w:val="00614AF6"/>
    <w:rsid w:val="00616606"/>
    <w:rsid w:val="006173BD"/>
    <w:rsid w:val="006179A8"/>
    <w:rsid w:val="0062279B"/>
    <w:rsid w:val="0062281D"/>
    <w:rsid w:val="006251CE"/>
    <w:rsid w:val="00625367"/>
    <w:rsid w:val="006260F9"/>
    <w:rsid w:val="006311CB"/>
    <w:rsid w:val="00632857"/>
    <w:rsid w:val="0063411B"/>
    <w:rsid w:val="00634838"/>
    <w:rsid w:val="006353C8"/>
    <w:rsid w:val="00636438"/>
    <w:rsid w:val="0063687B"/>
    <w:rsid w:val="006379C4"/>
    <w:rsid w:val="00637BCB"/>
    <w:rsid w:val="00641503"/>
    <w:rsid w:val="00641D4C"/>
    <w:rsid w:val="00643003"/>
    <w:rsid w:val="00646845"/>
    <w:rsid w:val="00647F50"/>
    <w:rsid w:val="0065102C"/>
    <w:rsid w:val="00651A1D"/>
    <w:rsid w:val="00651C2D"/>
    <w:rsid w:val="006539EF"/>
    <w:rsid w:val="00654E66"/>
    <w:rsid w:val="00657055"/>
    <w:rsid w:val="0066002D"/>
    <w:rsid w:val="006647B4"/>
    <w:rsid w:val="006705E6"/>
    <w:rsid w:val="006708C8"/>
    <w:rsid w:val="0067105D"/>
    <w:rsid w:val="00671662"/>
    <w:rsid w:val="00674D50"/>
    <w:rsid w:val="00676934"/>
    <w:rsid w:val="00677B40"/>
    <w:rsid w:val="00680F86"/>
    <w:rsid w:val="00681DC4"/>
    <w:rsid w:val="0068211C"/>
    <w:rsid w:val="00682D73"/>
    <w:rsid w:val="0068340D"/>
    <w:rsid w:val="006842B8"/>
    <w:rsid w:val="0068445F"/>
    <w:rsid w:val="0068501C"/>
    <w:rsid w:val="006858D3"/>
    <w:rsid w:val="0068650A"/>
    <w:rsid w:val="00686B31"/>
    <w:rsid w:val="0068709D"/>
    <w:rsid w:val="006878DE"/>
    <w:rsid w:val="00690984"/>
    <w:rsid w:val="006909CE"/>
    <w:rsid w:val="006915AF"/>
    <w:rsid w:val="006922B6"/>
    <w:rsid w:val="00693D8C"/>
    <w:rsid w:val="00694981"/>
    <w:rsid w:val="00695CC8"/>
    <w:rsid w:val="0069753A"/>
    <w:rsid w:val="006A0660"/>
    <w:rsid w:val="006A49B3"/>
    <w:rsid w:val="006A70B8"/>
    <w:rsid w:val="006B04DD"/>
    <w:rsid w:val="006B142A"/>
    <w:rsid w:val="006B370E"/>
    <w:rsid w:val="006B4CCD"/>
    <w:rsid w:val="006B54DE"/>
    <w:rsid w:val="006C2331"/>
    <w:rsid w:val="006C24A9"/>
    <w:rsid w:val="006C31D0"/>
    <w:rsid w:val="006C357F"/>
    <w:rsid w:val="006C4894"/>
    <w:rsid w:val="006C4C94"/>
    <w:rsid w:val="006C5BF2"/>
    <w:rsid w:val="006C7E79"/>
    <w:rsid w:val="006D0E20"/>
    <w:rsid w:val="006D1B42"/>
    <w:rsid w:val="006D232F"/>
    <w:rsid w:val="006D2D68"/>
    <w:rsid w:val="006D38AF"/>
    <w:rsid w:val="006D4862"/>
    <w:rsid w:val="006D5A2B"/>
    <w:rsid w:val="006D788D"/>
    <w:rsid w:val="006D78C9"/>
    <w:rsid w:val="006D7A44"/>
    <w:rsid w:val="006E1E12"/>
    <w:rsid w:val="006E2901"/>
    <w:rsid w:val="006E5191"/>
    <w:rsid w:val="006E5E3A"/>
    <w:rsid w:val="006E6493"/>
    <w:rsid w:val="006E65F8"/>
    <w:rsid w:val="006E6AD4"/>
    <w:rsid w:val="006E6C7F"/>
    <w:rsid w:val="006F0A26"/>
    <w:rsid w:val="006F0A2D"/>
    <w:rsid w:val="006F11DB"/>
    <w:rsid w:val="006F3B93"/>
    <w:rsid w:val="006F4F2A"/>
    <w:rsid w:val="006F508A"/>
    <w:rsid w:val="006F69A9"/>
    <w:rsid w:val="00701A9D"/>
    <w:rsid w:val="0070225D"/>
    <w:rsid w:val="00702AD6"/>
    <w:rsid w:val="00704191"/>
    <w:rsid w:val="00704BBE"/>
    <w:rsid w:val="00705060"/>
    <w:rsid w:val="00707056"/>
    <w:rsid w:val="007074D1"/>
    <w:rsid w:val="00710FB2"/>
    <w:rsid w:val="00711184"/>
    <w:rsid w:val="00711249"/>
    <w:rsid w:val="00711F83"/>
    <w:rsid w:val="00712E04"/>
    <w:rsid w:val="0071351B"/>
    <w:rsid w:val="00713EFF"/>
    <w:rsid w:val="007144C4"/>
    <w:rsid w:val="00716721"/>
    <w:rsid w:val="00716DAE"/>
    <w:rsid w:val="0071752F"/>
    <w:rsid w:val="007178F0"/>
    <w:rsid w:val="00720E31"/>
    <w:rsid w:val="00721DB2"/>
    <w:rsid w:val="00723DE1"/>
    <w:rsid w:val="007241EA"/>
    <w:rsid w:val="007249B6"/>
    <w:rsid w:val="007256E3"/>
    <w:rsid w:val="0073256B"/>
    <w:rsid w:val="00733240"/>
    <w:rsid w:val="00733A5F"/>
    <w:rsid w:val="00735F00"/>
    <w:rsid w:val="00736037"/>
    <w:rsid w:val="00737F48"/>
    <w:rsid w:val="00740525"/>
    <w:rsid w:val="00742DE8"/>
    <w:rsid w:val="0074358B"/>
    <w:rsid w:val="007443CB"/>
    <w:rsid w:val="0074568F"/>
    <w:rsid w:val="00745DEA"/>
    <w:rsid w:val="00746184"/>
    <w:rsid w:val="00746DA5"/>
    <w:rsid w:val="00747432"/>
    <w:rsid w:val="00752962"/>
    <w:rsid w:val="0075414D"/>
    <w:rsid w:val="007552F2"/>
    <w:rsid w:val="00756CFF"/>
    <w:rsid w:val="00757133"/>
    <w:rsid w:val="0076079E"/>
    <w:rsid w:val="0076158B"/>
    <w:rsid w:val="00767C82"/>
    <w:rsid w:val="0077034C"/>
    <w:rsid w:val="0077067D"/>
    <w:rsid w:val="007728F1"/>
    <w:rsid w:val="00773ECD"/>
    <w:rsid w:val="0077454B"/>
    <w:rsid w:val="00774ADE"/>
    <w:rsid w:val="0077611A"/>
    <w:rsid w:val="0077652B"/>
    <w:rsid w:val="00777359"/>
    <w:rsid w:val="00781005"/>
    <w:rsid w:val="00781E52"/>
    <w:rsid w:val="00782DF5"/>
    <w:rsid w:val="007871BE"/>
    <w:rsid w:val="00790847"/>
    <w:rsid w:val="00790CEE"/>
    <w:rsid w:val="00793A8B"/>
    <w:rsid w:val="00794332"/>
    <w:rsid w:val="0079603D"/>
    <w:rsid w:val="0079621C"/>
    <w:rsid w:val="00796792"/>
    <w:rsid w:val="00797427"/>
    <w:rsid w:val="007A24C0"/>
    <w:rsid w:val="007A3354"/>
    <w:rsid w:val="007A3F82"/>
    <w:rsid w:val="007A44E7"/>
    <w:rsid w:val="007A45FE"/>
    <w:rsid w:val="007A4810"/>
    <w:rsid w:val="007A7317"/>
    <w:rsid w:val="007B00EC"/>
    <w:rsid w:val="007B13E0"/>
    <w:rsid w:val="007B1DBB"/>
    <w:rsid w:val="007B4744"/>
    <w:rsid w:val="007B55D2"/>
    <w:rsid w:val="007B6D4E"/>
    <w:rsid w:val="007C0ADE"/>
    <w:rsid w:val="007C1A1F"/>
    <w:rsid w:val="007C5E9B"/>
    <w:rsid w:val="007C6E68"/>
    <w:rsid w:val="007D1AA8"/>
    <w:rsid w:val="007D1AF5"/>
    <w:rsid w:val="007D2C4B"/>
    <w:rsid w:val="007D4550"/>
    <w:rsid w:val="007E0D84"/>
    <w:rsid w:val="007E0EFD"/>
    <w:rsid w:val="007E5378"/>
    <w:rsid w:val="007E62EC"/>
    <w:rsid w:val="007E67DA"/>
    <w:rsid w:val="007E702D"/>
    <w:rsid w:val="007F0390"/>
    <w:rsid w:val="007F24FE"/>
    <w:rsid w:val="007F557C"/>
    <w:rsid w:val="007F639C"/>
    <w:rsid w:val="007F71D0"/>
    <w:rsid w:val="0080290D"/>
    <w:rsid w:val="00802B91"/>
    <w:rsid w:val="0080379A"/>
    <w:rsid w:val="00803ADC"/>
    <w:rsid w:val="00806316"/>
    <w:rsid w:val="00807462"/>
    <w:rsid w:val="008077D3"/>
    <w:rsid w:val="00810245"/>
    <w:rsid w:val="00811645"/>
    <w:rsid w:val="00813626"/>
    <w:rsid w:val="00814FB8"/>
    <w:rsid w:val="0081587D"/>
    <w:rsid w:val="00815B76"/>
    <w:rsid w:val="00816410"/>
    <w:rsid w:val="008164FC"/>
    <w:rsid w:val="00817CCF"/>
    <w:rsid w:val="00820BBC"/>
    <w:rsid w:val="008221BB"/>
    <w:rsid w:val="00823364"/>
    <w:rsid w:val="00823C56"/>
    <w:rsid w:val="00824676"/>
    <w:rsid w:val="00826067"/>
    <w:rsid w:val="008266C5"/>
    <w:rsid w:val="00826882"/>
    <w:rsid w:val="0082692C"/>
    <w:rsid w:val="008273B0"/>
    <w:rsid w:val="008279C0"/>
    <w:rsid w:val="00830BFB"/>
    <w:rsid w:val="00831725"/>
    <w:rsid w:val="00831760"/>
    <w:rsid w:val="00832748"/>
    <w:rsid w:val="00833449"/>
    <w:rsid w:val="00833AAB"/>
    <w:rsid w:val="008352C2"/>
    <w:rsid w:val="00836BCD"/>
    <w:rsid w:val="00836EED"/>
    <w:rsid w:val="00837971"/>
    <w:rsid w:val="00840A2B"/>
    <w:rsid w:val="00840E9C"/>
    <w:rsid w:val="00841705"/>
    <w:rsid w:val="00842FF8"/>
    <w:rsid w:val="00843603"/>
    <w:rsid w:val="00843862"/>
    <w:rsid w:val="00843E4C"/>
    <w:rsid w:val="00845F48"/>
    <w:rsid w:val="008501C2"/>
    <w:rsid w:val="00850506"/>
    <w:rsid w:val="0085140A"/>
    <w:rsid w:val="00853F64"/>
    <w:rsid w:val="00854B82"/>
    <w:rsid w:val="00854F99"/>
    <w:rsid w:val="00856BA7"/>
    <w:rsid w:val="00863F9D"/>
    <w:rsid w:val="008653A3"/>
    <w:rsid w:val="0086702F"/>
    <w:rsid w:val="008675F7"/>
    <w:rsid w:val="00867BC7"/>
    <w:rsid w:val="00870085"/>
    <w:rsid w:val="00872A91"/>
    <w:rsid w:val="00873842"/>
    <w:rsid w:val="00874738"/>
    <w:rsid w:val="00874DE2"/>
    <w:rsid w:val="00881A41"/>
    <w:rsid w:val="00881FCA"/>
    <w:rsid w:val="00882884"/>
    <w:rsid w:val="00884AEE"/>
    <w:rsid w:val="00886072"/>
    <w:rsid w:val="008863AC"/>
    <w:rsid w:val="0088656B"/>
    <w:rsid w:val="00886F2B"/>
    <w:rsid w:val="0088715E"/>
    <w:rsid w:val="008878D9"/>
    <w:rsid w:val="008905D7"/>
    <w:rsid w:val="00890C52"/>
    <w:rsid w:val="0089439C"/>
    <w:rsid w:val="00894D40"/>
    <w:rsid w:val="00896CAE"/>
    <w:rsid w:val="008972E7"/>
    <w:rsid w:val="00897EC7"/>
    <w:rsid w:val="008A1292"/>
    <w:rsid w:val="008A23F2"/>
    <w:rsid w:val="008A3B81"/>
    <w:rsid w:val="008A549C"/>
    <w:rsid w:val="008A62FA"/>
    <w:rsid w:val="008A643A"/>
    <w:rsid w:val="008A6783"/>
    <w:rsid w:val="008A7477"/>
    <w:rsid w:val="008B0B33"/>
    <w:rsid w:val="008B17C0"/>
    <w:rsid w:val="008B1938"/>
    <w:rsid w:val="008B3167"/>
    <w:rsid w:val="008B7154"/>
    <w:rsid w:val="008B722A"/>
    <w:rsid w:val="008C02A4"/>
    <w:rsid w:val="008C0C40"/>
    <w:rsid w:val="008C1B26"/>
    <w:rsid w:val="008C2DFF"/>
    <w:rsid w:val="008C2E23"/>
    <w:rsid w:val="008C3299"/>
    <w:rsid w:val="008C344E"/>
    <w:rsid w:val="008C3BBC"/>
    <w:rsid w:val="008C429F"/>
    <w:rsid w:val="008C5AF8"/>
    <w:rsid w:val="008D032F"/>
    <w:rsid w:val="008D1B22"/>
    <w:rsid w:val="008D5269"/>
    <w:rsid w:val="008D6816"/>
    <w:rsid w:val="008E0C04"/>
    <w:rsid w:val="008E0D67"/>
    <w:rsid w:val="008E162B"/>
    <w:rsid w:val="008E1CB6"/>
    <w:rsid w:val="008E3202"/>
    <w:rsid w:val="008E65C4"/>
    <w:rsid w:val="008E6A76"/>
    <w:rsid w:val="008E7B80"/>
    <w:rsid w:val="008F0ABB"/>
    <w:rsid w:val="008F0F8E"/>
    <w:rsid w:val="008F4923"/>
    <w:rsid w:val="008F5F08"/>
    <w:rsid w:val="0090098A"/>
    <w:rsid w:val="00900D88"/>
    <w:rsid w:val="00901F1B"/>
    <w:rsid w:val="00903382"/>
    <w:rsid w:val="00904913"/>
    <w:rsid w:val="00904A63"/>
    <w:rsid w:val="009055F5"/>
    <w:rsid w:val="009059B5"/>
    <w:rsid w:val="00905D8D"/>
    <w:rsid w:val="00906181"/>
    <w:rsid w:val="00906DB3"/>
    <w:rsid w:val="00910EBF"/>
    <w:rsid w:val="009111A7"/>
    <w:rsid w:val="00911C6E"/>
    <w:rsid w:val="00912603"/>
    <w:rsid w:val="00912A64"/>
    <w:rsid w:val="00914228"/>
    <w:rsid w:val="009171FB"/>
    <w:rsid w:val="00917B23"/>
    <w:rsid w:val="00920721"/>
    <w:rsid w:val="00920B69"/>
    <w:rsid w:val="0092239D"/>
    <w:rsid w:val="00924582"/>
    <w:rsid w:val="0092534D"/>
    <w:rsid w:val="00925F04"/>
    <w:rsid w:val="009261FE"/>
    <w:rsid w:val="00932D31"/>
    <w:rsid w:val="0093545E"/>
    <w:rsid w:val="00935ED3"/>
    <w:rsid w:val="00936A74"/>
    <w:rsid w:val="00936BC7"/>
    <w:rsid w:val="00936D96"/>
    <w:rsid w:val="009370FF"/>
    <w:rsid w:val="00940648"/>
    <w:rsid w:val="009412C1"/>
    <w:rsid w:val="00941836"/>
    <w:rsid w:val="0094187D"/>
    <w:rsid w:val="00941DBF"/>
    <w:rsid w:val="00943DD9"/>
    <w:rsid w:val="0094448F"/>
    <w:rsid w:val="0094476B"/>
    <w:rsid w:val="00946B9F"/>
    <w:rsid w:val="009504AD"/>
    <w:rsid w:val="009543C2"/>
    <w:rsid w:val="00957277"/>
    <w:rsid w:val="00957626"/>
    <w:rsid w:val="0096160D"/>
    <w:rsid w:val="00961BE6"/>
    <w:rsid w:val="00962A26"/>
    <w:rsid w:val="00962C2A"/>
    <w:rsid w:val="00963474"/>
    <w:rsid w:val="009635F0"/>
    <w:rsid w:val="009637DD"/>
    <w:rsid w:val="00963886"/>
    <w:rsid w:val="00964441"/>
    <w:rsid w:val="00964ACE"/>
    <w:rsid w:val="00965E07"/>
    <w:rsid w:val="009673F9"/>
    <w:rsid w:val="009708A0"/>
    <w:rsid w:val="00971196"/>
    <w:rsid w:val="0097151C"/>
    <w:rsid w:val="00973490"/>
    <w:rsid w:val="00974152"/>
    <w:rsid w:val="009741DF"/>
    <w:rsid w:val="009763D3"/>
    <w:rsid w:val="0098139C"/>
    <w:rsid w:val="00982D6C"/>
    <w:rsid w:val="00983963"/>
    <w:rsid w:val="00984C61"/>
    <w:rsid w:val="0098560A"/>
    <w:rsid w:val="00985F1D"/>
    <w:rsid w:val="00986DB7"/>
    <w:rsid w:val="0098701C"/>
    <w:rsid w:val="00987246"/>
    <w:rsid w:val="009872AA"/>
    <w:rsid w:val="0099063E"/>
    <w:rsid w:val="009916CE"/>
    <w:rsid w:val="00992B57"/>
    <w:rsid w:val="00993574"/>
    <w:rsid w:val="00993DFA"/>
    <w:rsid w:val="00994C81"/>
    <w:rsid w:val="00994D3A"/>
    <w:rsid w:val="00995BCD"/>
    <w:rsid w:val="00996344"/>
    <w:rsid w:val="00997BEB"/>
    <w:rsid w:val="00997DB2"/>
    <w:rsid w:val="009A007F"/>
    <w:rsid w:val="009A0539"/>
    <w:rsid w:val="009A0CC3"/>
    <w:rsid w:val="009A429A"/>
    <w:rsid w:val="009A6082"/>
    <w:rsid w:val="009A6414"/>
    <w:rsid w:val="009A67D7"/>
    <w:rsid w:val="009B0C05"/>
    <w:rsid w:val="009B1328"/>
    <w:rsid w:val="009B2DD2"/>
    <w:rsid w:val="009B3379"/>
    <w:rsid w:val="009B3621"/>
    <w:rsid w:val="009B5382"/>
    <w:rsid w:val="009B69FD"/>
    <w:rsid w:val="009B6BC9"/>
    <w:rsid w:val="009C0F39"/>
    <w:rsid w:val="009C103A"/>
    <w:rsid w:val="009C2EEE"/>
    <w:rsid w:val="009C4BD9"/>
    <w:rsid w:val="009C60BF"/>
    <w:rsid w:val="009C7042"/>
    <w:rsid w:val="009C77B6"/>
    <w:rsid w:val="009C77E0"/>
    <w:rsid w:val="009C7812"/>
    <w:rsid w:val="009C7A1E"/>
    <w:rsid w:val="009D072D"/>
    <w:rsid w:val="009D12F6"/>
    <w:rsid w:val="009D1619"/>
    <w:rsid w:val="009D18C7"/>
    <w:rsid w:val="009D19D3"/>
    <w:rsid w:val="009D2994"/>
    <w:rsid w:val="009D2AFA"/>
    <w:rsid w:val="009D3171"/>
    <w:rsid w:val="009D3666"/>
    <w:rsid w:val="009D38C0"/>
    <w:rsid w:val="009D3B97"/>
    <w:rsid w:val="009D3E33"/>
    <w:rsid w:val="009D603C"/>
    <w:rsid w:val="009D7661"/>
    <w:rsid w:val="009E0112"/>
    <w:rsid w:val="009E07D2"/>
    <w:rsid w:val="009E12EA"/>
    <w:rsid w:val="009E1C39"/>
    <w:rsid w:val="009E20AE"/>
    <w:rsid w:val="009E2763"/>
    <w:rsid w:val="009E50E9"/>
    <w:rsid w:val="009E5496"/>
    <w:rsid w:val="009E5F6C"/>
    <w:rsid w:val="009F0E8A"/>
    <w:rsid w:val="009F1ADC"/>
    <w:rsid w:val="009F1BCB"/>
    <w:rsid w:val="009F2D0C"/>
    <w:rsid w:val="009F7AF8"/>
    <w:rsid w:val="009F7F8C"/>
    <w:rsid w:val="00A02F8D"/>
    <w:rsid w:val="00A04C44"/>
    <w:rsid w:val="00A05BA9"/>
    <w:rsid w:val="00A07111"/>
    <w:rsid w:val="00A07E98"/>
    <w:rsid w:val="00A07E9B"/>
    <w:rsid w:val="00A07EFA"/>
    <w:rsid w:val="00A110B1"/>
    <w:rsid w:val="00A126C7"/>
    <w:rsid w:val="00A12A08"/>
    <w:rsid w:val="00A132E3"/>
    <w:rsid w:val="00A14F72"/>
    <w:rsid w:val="00A23AFB"/>
    <w:rsid w:val="00A254DA"/>
    <w:rsid w:val="00A27947"/>
    <w:rsid w:val="00A279F5"/>
    <w:rsid w:val="00A30E0C"/>
    <w:rsid w:val="00A30F47"/>
    <w:rsid w:val="00A31EA3"/>
    <w:rsid w:val="00A3217B"/>
    <w:rsid w:val="00A33C6C"/>
    <w:rsid w:val="00A34F67"/>
    <w:rsid w:val="00A355C7"/>
    <w:rsid w:val="00A36848"/>
    <w:rsid w:val="00A40061"/>
    <w:rsid w:val="00A41080"/>
    <w:rsid w:val="00A4158A"/>
    <w:rsid w:val="00A41687"/>
    <w:rsid w:val="00A41F85"/>
    <w:rsid w:val="00A42427"/>
    <w:rsid w:val="00A441D0"/>
    <w:rsid w:val="00A4423A"/>
    <w:rsid w:val="00A461B8"/>
    <w:rsid w:val="00A4707E"/>
    <w:rsid w:val="00A47DF5"/>
    <w:rsid w:val="00A51F20"/>
    <w:rsid w:val="00A5277D"/>
    <w:rsid w:val="00A533A1"/>
    <w:rsid w:val="00A5475C"/>
    <w:rsid w:val="00A558BD"/>
    <w:rsid w:val="00A55AAB"/>
    <w:rsid w:val="00A55B24"/>
    <w:rsid w:val="00A56930"/>
    <w:rsid w:val="00A57384"/>
    <w:rsid w:val="00A57C7B"/>
    <w:rsid w:val="00A57E49"/>
    <w:rsid w:val="00A57E51"/>
    <w:rsid w:val="00A600A9"/>
    <w:rsid w:val="00A6110F"/>
    <w:rsid w:val="00A61C2E"/>
    <w:rsid w:val="00A6542D"/>
    <w:rsid w:val="00A6717F"/>
    <w:rsid w:val="00A7088F"/>
    <w:rsid w:val="00A72117"/>
    <w:rsid w:val="00A734B8"/>
    <w:rsid w:val="00A73A53"/>
    <w:rsid w:val="00A745AD"/>
    <w:rsid w:val="00A82BF4"/>
    <w:rsid w:val="00A82FFE"/>
    <w:rsid w:val="00A83283"/>
    <w:rsid w:val="00A840C4"/>
    <w:rsid w:val="00A8463F"/>
    <w:rsid w:val="00A859DE"/>
    <w:rsid w:val="00A87971"/>
    <w:rsid w:val="00A90691"/>
    <w:rsid w:val="00A91498"/>
    <w:rsid w:val="00A932AE"/>
    <w:rsid w:val="00A958BE"/>
    <w:rsid w:val="00A95DF0"/>
    <w:rsid w:val="00A96AD3"/>
    <w:rsid w:val="00AA0C1A"/>
    <w:rsid w:val="00AA2541"/>
    <w:rsid w:val="00AA302B"/>
    <w:rsid w:val="00AA3C0B"/>
    <w:rsid w:val="00AA596B"/>
    <w:rsid w:val="00AA6AFE"/>
    <w:rsid w:val="00AA73B5"/>
    <w:rsid w:val="00AA76D2"/>
    <w:rsid w:val="00AB0B46"/>
    <w:rsid w:val="00AB2A2E"/>
    <w:rsid w:val="00AB2FC6"/>
    <w:rsid w:val="00AB430E"/>
    <w:rsid w:val="00AB4D9A"/>
    <w:rsid w:val="00AB4D9B"/>
    <w:rsid w:val="00AB7746"/>
    <w:rsid w:val="00AC0D9E"/>
    <w:rsid w:val="00AC429D"/>
    <w:rsid w:val="00AC474B"/>
    <w:rsid w:val="00AC795B"/>
    <w:rsid w:val="00AD0CBE"/>
    <w:rsid w:val="00AD16DF"/>
    <w:rsid w:val="00AE0278"/>
    <w:rsid w:val="00AE1598"/>
    <w:rsid w:val="00AE2850"/>
    <w:rsid w:val="00AE522C"/>
    <w:rsid w:val="00AE75B4"/>
    <w:rsid w:val="00AE7896"/>
    <w:rsid w:val="00AF1800"/>
    <w:rsid w:val="00AF21AB"/>
    <w:rsid w:val="00AF29B7"/>
    <w:rsid w:val="00AF3140"/>
    <w:rsid w:val="00AF52EA"/>
    <w:rsid w:val="00AF57C9"/>
    <w:rsid w:val="00AF6FFB"/>
    <w:rsid w:val="00AF70D7"/>
    <w:rsid w:val="00B0041E"/>
    <w:rsid w:val="00B00A5D"/>
    <w:rsid w:val="00B02823"/>
    <w:rsid w:val="00B0300E"/>
    <w:rsid w:val="00B04633"/>
    <w:rsid w:val="00B04EBB"/>
    <w:rsid w:val="00B05256"/>
    <w:rsid w:val="00B0558A"/>
    <w:rsid w:val="00B06C00"/>
    <w:rsid w:val="00B06E5D"/>
    <w:rsid w:val="00B10C82"/>
    <w:rsid w:val="00B10F5A"/>
    <w:rsid w:val="00B127BE"/>
    <w:rsid w:val="00B15663"/>
    <w:rsid w:val="00B17539"/>
    <w:rsid w:val="00B2252F"/>
    <w:rsid w:val="00B23DBA"/>
    <w:rsid w:val="00B24D80"/>
    <w:rsid w:val="00B26AC0"/>
    <w:rsid w:val="00B26C96"/>
    <w:rsid w:val="00B276CC"/>
    <w:rsid w:val="00B27DBF"/>
    <w:rsid w:val="00B32054"/>
    <w:rsid w:val="00B320A8"/>
    <w:rsid w:val="00B35612"/>
    <w:rsid w:val="00B356C6"/>
    <w:rsid w:val="00B35D36"/>
    <w:rsid w:val="00B35FC3"/>
    <w:rsid w:val="00B408EB"/>
    <w:rsid w:val="00B40DFE"/>
    <w:rsid w:val="00B41E54"/>
    <w:rsid w:val="00B43F02"/>
    <w:rsid w:val="00B4446C"/>
    <w:rsid w:val="00B45D34"/>
    <w:rsid w:val="00B46A12"/>
    <w:rsid w:val="00B47004"/>
    <w:rsid w:val="00B47F01"/>
    <w:rsid w:val="00B50D14"/>
    <w:rsid w:val="00B50FB0"/>
    <w:rsid w:val="00B50FC9"/>
    <w:rsid w:val="00B51568"/>
    <w:rsid w:val="00B520AC"/>
    <w:rsid w:val="00B53190"/>
    <w:rsid w:val="00B541F5"/>
    <w:rsid w:val="00B542D6"/>
    <w:rsid w:val="00B5523E"/>
    <w:rsid w:val="00B611EE"/>
    <w:rsid w:val="00B614AC"/>
    <w:rsid w:val="00B6250C"/>
    <w:rsid w:val="00B629B8"/>
    <w:rsid w:val="00B62A06"/>
    <w:rsid w:val="00B63765"/>
    <w:rsid w:val="00B64043"/>
    <w:rsid w:val="00B6499A"/>
    <w:rsid w:val="00B651DA"/>
    <w:rsid w:val="00B67506"/>
    <w:rsid w:val="00B701A9"/>
    <w:rsid w:val="00B706A4"/>
    <w:rsid w:val="00B70DAA"/>
    <w:rsid w:val="00B7189C"/>
    <w:rsid w:val="00B721C9"/>
    <w:rsid w:val="00B7377F"/>
    <w:rsid w:val="00B73FD2"/>
    <w:rsid w:val="00B74D21"/>
    <w:rsid w:val="00B75257"/>
    <w:rsid w:val="00B762E3"/>
    <w:rsid w:val="00B7654B"/>
    <w:rsid w:val="00B76E55"/>
    <w:rsid w:val="00B81C87"/>
    <w:rsid w:val="00B825B8"/>
    <w:rsid w:val="00B829A6"/>
    <w:rsid w:val="00B82D69"/>
    <w:rsid w:val="00B82DEF"/>
    <w:rsid w:val="00B834D4"/>
    <w:rsid w:val="00B83697"/>
    <w:rsid w:val="00B85D47"/>
    <w:rsid w:val="00B85E42"/>
    <w:rsid w:val="00B90487"/>
    <w:rsid w:val="00B90C85"/>
    <w:rsid w:val="00B92719"/>
    <w:rsid w:val="00B9321B"/>
    <w:rsid w:val="00B941B3"/>
    <w:rsid w:val="00B95ACC"/>
    <w:rsid w:val="00B961BC"/>
    <w:rsid w:val="00B96550"/>
    <w:rsid w:val="00BA5BD3"/>
    <w:rsid w:val="00BA604B"/>
    <w:rsid w:val="00BB15A4"/>
    <w:rsid w:val="00BB292E"/>
    <w:rsid w:val="00BB2F82"/>
    <w:rsid w:val="00BB336C"/>
    <w:rsid w:val="00BB5E59"/>
    <w:rsid w:val="00BB6449"/>
    <w:rsid w:val="00BB69FA"/>
    <w:rsid w:val="00BB6BA8"/>
    <w:rsid w:val="00BB6DF1"/>
    <w:rsid w:val="00BB7163"/>
    <w:rsid w:val="00BB74E3"/>
    <w:rsid w:val="00BB7911"/>
    <w:rsid w:val="00BC1486"/>
    <w:rsid w:val="00BC1B24"/>
    <w:rsid w:val="00BC42C5"/>
    <w:rsid w:val="00BC4AA8"/>
    <w:rsid w:val="00BC4F28"/>
    <w:rsid w:val="00BC594D"/>
    <w:rsid w:val="00BC5A05"/>
    <w:rsid w:val="00BC6218"/>
    <w:rsid w:val="00BC62D7"/>
    <w:rsid w:val="00BC6A09"/>
    <w:rsid w:val="00BC71B0"/>
    <w:rsid w:val="00BC794B"/>
    <w:rsid w:val="00BC7A72"/>
    <w:rsid w:val="00BD1989"/>
    <w:rsid w:val="00BD1D7E"/>
    <w:rsid w:val="00BD2C42"/>
    <w:rsid w:val="00BD4F2B"/>
    <w:rsid w:val="00BD5536"/>
    <w:rsid w:val="00BD5B17"/>
    <w:rsid w:val="00BE11E7"/>
    <w:rsid w:val="00BE1C9D"/>
    <w:rsid w:val="00BE26BD"/>
    <w:rsid w:val="00BE27C5"/>
    <w:rsid w:val="00BE2E0A"/>
    <w:rsid w:val="00BE3241"/>
    <w:rsid w:val="00BE4431"/>
    <w:rsid w:val="00BE707A"/>
    <w:rsid w:val="00BF01CD"/>
    <w:rsid w:val="00BF0FB0"/>
    <w:rsid w:val="00BF1B4E"/>
    <w:rsid w:val="00BF23D8"/>
    <w:rsid w:val="00BF264B"/>
    <w:rsid w:val="00BF3205"/>
    <w:rsid w:val="00BF4B57"/>
    <w:rsid w:val="00BF4E2C"/>
    <w:rsid w:val="00BF6D80"/>
    <w:rsid w:val="00C01420"/>
    <w:rsid w:val="00C01BB4"/>
    <w:rsid w:val="00C031DC"/>
    <w:rsid w:val="00C03AC1"/>
    <w:rsid w:val="00C04871"/>
    <w:rsid w:val="00C04D19"/>
    <w:rsid w:val="00C04EB0"/>
    <w:rsid w:val="00C060AD"/>
    <w:rsid w:val="00C11DB7"/>
    <w:rsid w:val="00C11E6C"/>
    <w:rsid w:val="00C156F5"/>
    <w:rsid w:val="00C15A77"/>
    <w:rsid w:val="00C17B15"/>
    <w:rsid w:val="00C2269E"/>
    <w:rsid w:val="00C27989"/>
    <w:rsid w:val="00C279DF"/>
    <w:rsid w:val="00C30137"/>
    <w:rsid w:val="00C301A9"/>
    <w:rsid w:val="00C322E1"/>
    <w:rsid w:val="00C33C99"/>
    <w:rsid w:val="00C35E77"/>
    <w:rsid w:val="00C36185"/>
    <w:rsid w:val="00C375CF"/>
    <w:rsid w:val="00C41823"/>
    <w:rsid w:val="00C41FDE"/>
    <w:rsid w:val="00C43AC4"/>
    <w:rsid w:val="00C43D66"/>
    <w:rsid w:val="00C46011"/>
    <w:rsid w:val="00C47369"/>
    <w:rsid w:val="00C47474"/>
    <w:rsid w:val="00C47C01"/>
    <w:rsid w:val="00C47C40"/>
    <w:rsid w:val="00C50C4A"/>
    <w:rsid w:val="00C517BD"/>
    <w:rsid w:val="00C527A8"/>
    <w:rsid w:val="00C52DD3"/>
    <w:rsid w:val="00C54633"/>
    <w:rsid w:val="00C546E8"/>
    <w:rsid w:val="00C5508B"/>
    <w:rsid w:val="00C55802"/>
    <w:rsid w:val="00C56618"/>
    <w:rsid w:val="00C5765E"/>
    <w:rsid w:val="00C57BA0"/>
    <w:rsid w:val="00C6068F"/>
    <w:rsid w:val="00C617A6"/>
    <w:rsid w:val="00C62FB3"/>
    <w:rsid w:val="00C66DD9"/>
    <w:rsid w:val="00C675D8"/>
    <w:rsid w:val="00C70953"/>
    <w:rsid w:val="00C70B1B"/>
    <w:rsid w:val="00C70B2A"/>
    <w:rsid w:val="00C70DA3"/>
    <w:rsid w:val="00C71B40"/>
    <w:rsid w:val="00C71F3F"/>
    <w:rsid w:val="00C72E41"/>
    <w:rsid w:val="00C7361D"/>
    <w:rsid w:val="00C73E7B"/>
    <w:rsid w:val="00C74368"/>
    <w:rsid w:val="00C74423"/>
    <w:rsid w:val="00C74958"/>
    <w:rsid w:val="00C77242"/>
    <w:rsid w:val="00C810A9"/>
    <w:rsid w:val="00C82836"/>
    <w:rsid w:val="00C83DBE"/>
    <w:rsid w:val="00C855D5"/>
    <w:rsid w:val="00C86EFE"/>
    <w:rsid w:val="00C87D24"/>
    <w:rsid w:val="00C91234"/>
    <w:rsid w:val="00C91469"/>
    <w:rsid w:val="00C9147E"/>
    <w:rsid w:val="00C91999"/>
    <w:rsid w:val="00C9244A"/>
    <w:rsid w:val="00C92AA6"/>
    <w:rsid w:val="00C94259"/>
    <w:rsid w:val="00C95F46"/>
    <w:rsid w:val="00C96824"/>
    <w:rsid w:val="00C96896"/>
    <w:rsid w:val="00C97550"/>
    <w:rsid w:val="00CA056A"/>
    <w:rsid w:val="00CA141C"/>
    <w:rsid w:val="00CA1F63"/>
    <w:rsid w:val="00CA200C"/>
    <w:rsid w:val="00CA2DBC"/>
    <w:rsid w:val="00CA4F92"/>
    <w:rsid w:val="00CA6C86"/>
    <w:rsid w:val="00CA6F5C"/>
    <w:rsid w:val="00CA702C"/>
    <w:rsid w:val="00CA735E"/>
    <w:rsid w:val="00CA7496"/>
    <w:rsid w:val="00CA7C61"/>
    <w:rsid w:val="00CB08D4"/>
    <w:rsid w:val="00CB1211"/>
    <w:rsid w:val="00CB2B28"/>
    <w:rsid w:val="00CB2C5C"/>
    <w:rsid w:val="00CB3C85"/>
    <w:rsid w:val="00CB5598"/>
    <w:rsid w:val="00CB5E08"/>
    <w:rsid w:val="00CB64EC"/>
    <w:rsid w:val="00CB662D"/>
    <w:rsid w:val="00CB7407"/>
    <w:rsid w:val="00CB7BFE"/>
    <w:rsid w:val="00CC08C5"/>
    <w:rsid w:val="00CC2323"/>
    <w:rsid w:val="00CC49EC"/>
    <w:rsid w:val="00CC4BDD"/>
    <w:rsid w:val="00CC6734"/>
    <w:rsid w:val="00CD03BE"/>
    <w:rsid w:val="00CD0890"/>
    <w:rsid w:val="00CD23C9"/>
    <w:rsid w:val="00CD30BA"/>
    <w:rsid w:val="00CD34A6"/>
    <w:rsid w:val="00CD5A3A"/>
    <w:rsid w:val="00CD6FCE"/>
    <w:rsid w:val="00CE0510"/>
    <w:rsid w:val="00CE12E8"/>
    <w:rsid w:val="00CE57A8"/>
    <w:rsid w:val="00CF16F2"/>
    <w:rsid w:val="00CF22AC"/>
    <w:rsid w:val="00CF2F8D"/>
    <w:rsid w:val="00CF38AF"/>
    <w:rsid w:val="00CF5C0F"/>
    <w:rsid w:val="00CF694D"/>
    <w:rsid w:val="00CF710B"/>
    <w:rsid w:val="00CF7D08"/>
    <w:rsid w:val="00D00917"/>
    <w:rsid w:val="00D00A57"/>
    <w:rsid w:val="00D01B36"/>
    <w:rsid w:val="00D020B6"/>
    <w:rsid w:val="00D0245B"/>
    <w:rsid w:val="00D02CF6"/>
    <w:rsid w:val="00D034A3"/>
    <w:rsid w:val="00D035B2"/>
    <w:rsid w:val="00D03946"/>
    <w:rsid w:val="00D05C9D"/>
    <w:rsid w:val="00D06106"/>
    <w:rsid w:val="00D0774F"/>
    <w:rsid w:val="00D07817"/>
    <w:rsid w:val="00D104BC"/>
    <w:rsid w:val="00D115D9"/>
    <w:rsid w:val="00D1204E"/>
    <w:rsid w:val="00D13929"/>
    <w:rsid w:val="00D13ED9"/>
    <w:rsid w:val="00D165AE"/>
    <w:rsid w:val="00D16A6B"/>
    <w:rsid w:val="00D17233"/>
    <w:rsid w:val="00D175CB"/>
    <w:rsid w:val="00D2098E"/>
    <w:rsid w:val="00D20AF5"/>
    <w:rsid w:val="00D21382"/>
    <w:rsid w:val="00D222FD"/>
    <w:rsid w:val="00D23548"/>
    <w:rsid w:val="00D2360C"/>
    <w:rsid w:val="00D27562"/>
    <w:rsid w:val="00D30383"/>
    <w:rsid w:val="00D32E84"/>
    <w:rsid w:val="00D33EE0"/>
    <w:rsid w:val="00D34025"/>
    <w:rsid w:val="00D3441A"/>
    <w:rsid w:val="00D3468C"/>
    <w:rsid w:val="00D34C66"/>
    <w:rsid w:val="00D35CF5"/>
    <w:rsid w:val="00D3685A"/>
    <w:rsid w:val="00D36CB4"/>
    <w:rsid w:val="00D404D4"/>
    <w:rsid w:val="00D410A3"/>
    <w:rsid w:val="00D42D7F"/>
    <w:rsid w:val="00D45359"/>
    <w:rsid w:val="00D462CA"/>
    <w:rsid w:val="00D472EA"/>
    <w:rsid w:val="00D51C03"/>
    <w:rsid w:val="00D54648"/>
    <w:rsid w:val="00D56EBA"/>
    <w:rsid w:val="00D61674"/>
    <w:rsid w:val="00D634FD"/>
    <w:rsid w:val="00D635F1"/>
    <w:rsid w:val="00D637EB"/>
    <w:rsid w:val="00D63C9D"/>
    <w:rsid w:val="00D645AE"/>
    <w:rsid w:val="00D66C46"/>
    <w:rsid w:val="00D71323"/>
    <w:rsid w:val="00D73269"/>
    <w:rsid w:val="00D74388"/>
    <w:rsid w:val="00D7462D"/>
    <w:rsid w:val="00D74F0E"/>
    <w:rsid w:val="00D755B8"/>
    <w:rsid w:val="00D77572"/>
    <w:rsid w:val="00D80AC6"/>
    <w:rsid w:val="00D80BCB"/>
    <w:rsid w:val="00D8249F"/>
    <w:rsid w:val="00D82A9E"/>
    <w:rsid w:val="00D82B91"/>
    <w:rsid w:val="00D83D63"/>
    <w:rsid w:val="00D84266"/>
    <w:rsid w:val="00D8566E"/>
    <w:rsid w:val="00D86F47"/>
    <w:rsid w:val="00D90FAC"/>
    <w:rsid w:val="00D91C4B"/>
    <w:rsid w:val="00D91EEE"/>
    <w:rsid w:val="00D932E4"/>
    <w:rsid w:val="00D93B12"/>
    <w:rsid w:val="00D94647"/>
    <w:rsid w:val="00D95DA6"/>
    <w:rsid w:val="00D97648"/>
    <w:rsid w:val="00DA03BD"/>
    <w:rsid w:val="00DA04D2"/>
    <w:rsid w:val="00DA20B7"/>
    <w:rsid w:val="00DA2698"/>
    <w:rsid w:val="00DA3283"/>
    <w:rsid w:val="00DA34E7"/>
    <w:rsid w:val="00DA42EA"/>
    <w:rsid w:val="00DA5995"/>
    <w:rsid w:val="00DA5C2A"/>
    <w:rsid w:val="00DB015A"/>
    <w:rsid w:val="00DB2B66"/>
    <w:rsid w:val="00DB4955"/>
    <w:rsid w:val="00DB5D85"/>
    <w:rsid w:val="00DB65A2"/>
    <w:rsid w:val="00DC1B72"/>
    <w:rsid w:val="00DC1BA4"/>
    <w:rsid w:val="00DC3702"/>
    <w:rsid w:val="00DD130D"/>
    <w:rsid w:val="00DD1A88"/>
    <w:rsid w:val="00DD2F9D"/>
    <w:rsid w:val="00DD3AA6"/>
    <w:rsid w:val="00DD44C7"/>
    <w:rsid w:val="00DD4941"/>
    <w:rsid w:val="00DD5B6E"/>
    <w:rsid w:val="00DD6E1A"/>
    <w:rsid w:val="00DE05BD"/>
    <w:rsid w:val="00DE25FF"/>
    <w:rsid w:val="00DE2B8B"/>
    <w:rsid w:val="00DE3033"/>
    <w:rsid w:val="00DE31A4"/>
    <w:rsid w:val="00DE45C0"/>
    <w:rsid w:val="00DE4724"/>
    <w:rsid w:val="00DE4743"/>
    <w:rsid w:val="00DE5A67"/>
    <w:rsid w:val="00DE6489"/>
    <w:rsid w:val="00DE7387"/>
    <w:rsid w:val="00DF126B"/>
    <w:rsid w:val="00DF18BB"/>
    <w:rsid w:val="00DF1B76"/>
    <w:rsid w:val="00DF2860"/>
    <w:rsid w:val="00DF4275"/>
    <w:rsid w:val="00E00DB1"/>
    <w:rsid w:val="00E00EAF"/>
    <w:rsid w:val="00E0276B"/>
    <w:rsid w:val="00E02B5F"/>
    <w:rsid w:val="00E04589"/>
    <w:rsid w:val="00E04C58"/>
    <w:rsid w:val="00E052BD"/>
    <w:rsid w:val="00E07BC6"/>
    <w:rsid w:val="00E10044"/>
    <w:rsid w:val="00E10E90"/>
    <w:rsid w:val="00E11143"/>
    <w:rsid w:val="00E119EB"/>
    <w:rsid w:val="00E12740"/>
    <w:rsid w:val="00E1293B"/>
    <w:rsid w:val="00E14904"/>
    <w:rsid w:val="00E14A2A"/>
    <w:rsid w:val="00E1538D"/>
    <w:rsid w:val="00E1777E"/>
    <w:rsid w:val="00E20B55"/>
    <w:rsid w:val="00E20B92"/>
    <w:rsid w:val="00E223C1"/>
    <w:rsid w:val="00E229A7"/>
    <w:rsid w:val="00E240A1"/>
    <w:rsid w:val="00E24AEB"/>
    <w:rsid w:val="00E2562C"/>
    <w:rsid w:val="00E25E02"/>
    <w:rsid w:val="00E307EC"/>
    <w:rsid w:val="00E33B8E"/>
    <w:rsid w:val="00E33BA3"/>
    <w:rsid w:val="00E353CF"/>
    <w:rsid w:val="00E355D4"/>
    <w:rsid w:val="00E36732"/>
    <w:rsid w:val="00E36E93"/>
    <w:rsid w:val="00E36FD6"/>
    <w:rsid w:val="00E401CB"/>
    <w:rsid w:val="00E419CF"/>
    <w:rsid w:val="00E43888"/>
    <w:rsid w:val="00E449EC"/>
    <w:rsid w:val="00E45169"/>
    <w:rsid w:val="00E50DFB"/>
    <w:rsid w:val="00E5691E"/>
    <w:rsid w:val="00E60C95"/>
    <w:rsid w:val="00E61999"/>
    <w:rsid w:val="00E61C65"/>
    <w:rsid w:val="00E63DA4"/>
    <w:rsid w:val="00E64B13"/>
    <w:rsid w:val="00E6502A"/>
    <w:rsid w:val="00E659FA"/>
    <w:rsid w:val="00E671AF"/>
    <w:rsid w:val="00E70FA3"/>
    <w:rsid w:val="00E71AE9"/>
    <w:rsid w:val="00E72D86"/>
    <w:rsid w:val="00E73833"/>
    <w:rsid w:val="00E747F2"/>
    <w:rsid w:val="00E7593D"/>
    <w:rsid w:val="00E7617D"/>
    <w:rsid w:val="00E7755A"/>
    <w:rsid w:val="00E820B4"/>
    <w:rsid w:val="00E84FF2"/>
    <w:rsid w:val="00E857C2"/>
    <w:rsid w:val="00E872D2"/>
    <w:rsid w:val="00E879EF"/>
    <w:rsid w:val="00E91A99"/>
    <w:rsid w:val="00E922C4"/>
    <w:rsid w:val="00E9418A"/>
    <w:rsid w:val="00E946FE"/>
    <w:rsid w:val="00E95053"/>
    <w:rsid w:val="00E95AF7"/>
    <w:rsid w:val="00E95C73"/>
    <w:rsid w:val="00E9663B"/>
    <w:rsid w:val="00E96713"/>
    <w:rsid w:val="00EA05A9"/>
    <w:rsid w:val="00EA07ED"/>
    <w:rsid w:val="00EA0D70"/>
    <w:rsid w:val="00EA20D8"/>
    <w:rsid w:val="00EA3361"/>
    <w:rsid w:val="00EA3EF4"/>
    <w:rsid w:val="00EA40A6"/>
    <w:rsid w:val="00EA4B57"/>
    <w:rsid w:val="00EA4FD9"/>
    <w:rsid w:val="00EA503F"/>
    <w:rsid w:val="00EA65A8"/>
    <w:rsid w:val="00EA72FA"/>
    <w:rsid w:val="00EB028F"/>
    <w:rsid w:val="00EB2054"/>
    <w:rsid w:val="00EB2884"/>
    <w:rsid w:val="00EB5FD3"/>
    <w:rsid w:val="00EB700E"/>
    <w:rsid w:val="00EC0494"/>
    <w:rsid w:val="00EC2B55"/>
    <w:rsid w:val="00EC609E"/>
    <w:rsid w:val="00EC6155"/>
    <w:rsid w:val="00EC6FA3"/>
    <w:rsid w:val="00EC709F"/>
    <w:rsid w:val="00ED2320"/>
    <w:rsid w:val="00ED30D2"/>
    <w:rsid w:val="00ED44A1"/>
    <w:rsid w:val="00ED4D1B"/>
    <w:rsid w:val="00ED5D87"/>
    <w:rsid w:val="00ED757A"/>
    <w:rsid w:val="00ED7CAD"/>
    <w:rsid w:val="00EE40E9"/>
    <w:rsid w:val="00EE47E8"/>
    <w:rsid w:val="00EE657F"/>
    <w:rsid w:val="00EF035D"/>
    <w:rsid w:val="00EF0435"/>
    <w:rsid w:val="00EF2461"/>
    <w:rsid w:val="00EF3A35"/>
    <w:rsid w:val="00EF41E6"/>
    <w:rsid w:val="00EF7DF8"/>
    <w:rsid w:val="00F00CCF"/>
    <w:rsid w:val="00F00F04"/>
    <w:rsid w:val="00F01E26"/>
    <w:rsid w:val="00F01EAF"/>
    <w:rsid w:val="00F02C81"/>
    <w:rsid w:val="00F040DC"/>
    <w:rsid w:val="00F042AE"/>
    <w:rsid w:val="00F04C6F"/>
    <w:rsid w:val="00F0684A"/>
    <w:rsid w:val="00F06D6B"/>
    <w:rsid w:val="00F11882"/>
    <w:rsid w:val="00F14B6A"/>
    <w:rsid w:val="00F14C49"/>
    <w:rsid w:val="00F14F7C"/>
    <w:rsid w:val="00F15C09"/>
    <w:rsid w:val="00F168D9"/>
    <w:rsid w:val="00F17D20"/>
    <w:rsid w:val="00F20238"/>
    <w:rsid w:val="00F21121"/>
    <w:rsid w:val="00F21E82"/>
    <w:rsid w:val="00F22FA0"/>
    <w:rsid w:val="00F26ABC"/>
    <w:rsid w:val="00F27117"/>
    <w:rsid w:val="00F30018"/>
    <w:rsid w:val="00F33C71"/>
    <w:rsid w:val="00F3626E"/>
    <w:rsid w:val="00F37602"/>
    <w:rsid w:val="00F40B81"/>
    <w:rsid w:val="00F40E4D"/>
    <w:rsid w:val="00F40F9C"/>
    <w:rsid w:val="00F43849"/>
    <w:rsid w:val="00F442BB"/>
    <w:rsid w:val="00F44A10"/>
    <w:rsid w:val="00F45AD9"/>
    <w:rsid w:val="00F45F54"/>
    <w:rsid w:val="00F47E77"/>
    <w:rsid w:val="00F50421"/>
    <w:rsid w:val="00F51F35"/>
    <w:rsid w:val="00F51F3E"/>
    <w:rsid w:val="00F530CB"/>
    <w:rsid w:val="00F53314"/>
    <w:rsid w:val="00F53E21"/>
    <w:rsid w:val="00F54706"/>
    <w:rsid w:val="00F61474"/>
    <w:rsid w:val="00F616E1"/>
    <w:rsid w:val="00F61C81"/>
    <w:rsid w:val="00F65FE4"/>
    <w:rsid w:val="00F70655"/>
    <w:rsid w:val="00F71F4B"/>
    <w:rsid w:val="00F722E2"/>
    <w:rsid w:val="00F72700"/>
    <w:rsid w:val="00F7336D"/>
    <w:rsid w:val="00F73446"/>
    <w:rsid w:val="00F74696"/>
    <w:rsid w:val="00F75137"/>
    <w:rsid w:val="00F7798D"/>
    <w:rsid w:val="00F82986"/>
    <w:rsid w:val="00F834E7"/>
    <w:rsid w:val="00F836CE"/>
    <w:rsid w:val="00F8505C"/>
    <w:rsid w:val="00F8597E"/>
    <w:rsid w:val="00F85E27"/>
    <w:rsid w:val="00F86749"/>
    <w:rsid w:val="00F9028B"/>
    <w:rsid w:val="00F90719"/>
    <w:rsid w:val="00F90730"/>
    <w:rsid w:val="00F90F85"/>
    <w:rsid w:val="00F93F90"/>
    <w:rsid w:val="00F95BDF"/>
    <w:rsid w:val="00F97C17"/>
    <w:rsid w:val="00FA1093"/>
    <w:rsid w:val="00FA1F0F"/>
    <w:rsid w:val="00FA2CBF"/>
    <w:rsid w:val="00FA3473"/>
    <w:rsid w:val="00FA432D"/>
    <w:rsid w:val="00FA463A"/>
    <w:rsid w:val="00FA4A9A"/>
    <w:rsid w:val="00FA5043"/>
    <w:rsid w:val="00FA5909"/>
    <w:rsid w:val="00FA610A"/>
    <w:rsid w:val="00FA6DB2"/>
    <w:rsid w:val="00FB087A"/>
    <w:rsid w:val="00FB1E9B"/>
    <w:rsid w:val="00FB2F12"/>
    <w:rsid w:val="00FB34B7"/>
    <w:rsid w:val="00FB4201"/>
    <w:rsid w:val="00FB42F5"/>
    <w:rsid w:val="00FB4E56"/>
    <w:rsid w:val="00FB5B78"/>
    <w:rsid w:val="00FB69D8"/>
    <w:rsid w:val="00FB71E6"/>
    <w:rsid w:val="00FB7B62"/>
    <w:rsid w:val="00FC0103"/>
    <w:rsid w:val="00FC1FF2"/>
    <w:rsid w:val="00FC2063"/>
    <w:rsid w:val="00FC2DAE"/>
    <w:rsid w:val="00FC3050"/>
    <w:rsid w:val="00FC3263"/>
    <w:rsid w:val="00FC33B7"/>
    <w:rsid w:val="00FC41A7"/>
    <w:rsid w:val="00FC468D"/>
    <w:rsid w:val="00FC476A"/>
    <w:rsid w:val="00FC48A5"/>
    <w:rsid w:val="00FC5ADD"/>
    <w:rsid w:val="00FC72BC"/>
    <w:rsid w:val="00FD0716"/>
    <w:rsid w:val="00FD275B"/>
    <w:rsid w:val="00FD2D83"/>
    <w:rsid w:val="00FD3E4B"/>
    <w:rsid w:val="00FD5F2D"/>
    <w:rsid w:val="00FD620C"/>
    <w:rsid w:val="00FD739D"/>
    <w:rsid w:val="00FE1541"/>
    <w:rsid w:val="00FE15B0"/>
    <w:rsid w:val="00FE16E3"/>
    <w:rsid w:val="00FE20FA"/>
    <w:rsid w:val="00FE3764"/>
    <w:rsid w:val="00FE3C65"/>
    <w:rsid w:val="00FE3ECF"/>
    <w:rsid w:val="00FE41DD"/>
    <w:rsid w:val="00FE4EEE"/>
    <w:rsid w:val="00FE57BB"/>
    <w:rsid w:val="00FE7E2B"/>
    <w:rsid w:val="00FF28AF"/>
    <w:rsid w:val="00FF3166"/>
    <w:rsid w:val="00FF3292"/>
    <w:rsid w:val="00FF494F"/>
    <w:rsid w:val="00FF578A"/>
    <w:rsid w:val="00FF6457"/>
    <w:rsid w:val="00FF66BE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AF"/>
    <w:pPr>
      <w:ind w:firstLine="227"/>
      <w:jc w:val="both"/>
    </w:pPr>
    <w:rPr>
      <w:rFonts w:ascii="Times" w:hAnsi="Times"/>
      <w:lang w:val="en-US" w:eastAsia="es-ES"/>
    </w:rPr>
  </w:style>
  <w:style w:type="paragraph" w:styleId="Ttulo1">
    <w:name w:val="heading 1"/>
    <w:basedOn w:val="Normal"/>
    <w:next w:val="Normal"/>
    <w:qFormat/>
    <w:rsid w:val="00FF28AF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FF28AF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F28AF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FF28AF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FF28AF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FF28AF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FF28AF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FF28AF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FF28AF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F28AF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FF28AF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FF28AF"/>
  </w:style>
  <w:style w:type="paragraph" w:customStyle="1" w:styleId="title">
    <w:name w:val="title"/>
    <w:basedOn w:val="Normal"/>
    <w:next w:val="author"/>
    <w:rsid w:val="00FF28AF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sz w:val="28"/>
    </w:rPr>
  </w:style>
  <w:style w:type="paragraph" w:customStyle="1" w:styleId="author">
    <w:name w:val="author"/>
    <w:basedOn w:val="Normal"/>
    <w:next w:val="address"/>
    <w:rsid w:val="00FF28AF"/>
    <w:pPr>
      <w:spacing w:after="220"/>
      <w:jc w:val="center"/>
    </w:pPr>
  </w:style>
  <w:style w:type="paragraph" w:customStyle="1" w:styleId="address">
    <w:name w:val="address"/>
    <w:basedOn w:val="Normal"/>
    <w:next w:val="email"/>
    <w:rsid w:val="00FF28AF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FF28AF"/>
    <w:pPr>
      <w:jc w:val="center"/>
    </w:pPr>
    <w:rPr>
      <w:rFonts w:ascii="Courier" w:hAnsi="Courier"/>
      <w:sz w:val="18"/>
    </w:rPr>
  </w:style>
  <w:style w:type="paragraph" w:customStyle="1" w:styleId="heading1">
    <w:name w:val="heading1"/>
    <w:basedOn w:val="Normal"/>
    <w:next w:val="p1aCarCarCarCar"/>
    <w:rsid w:val="00FF28AF"/>
    <w:pPr>
      <w:keepNext/>
      <w:keepLines/>
      <w:numPr>
        <w:numId w:val="2"/>
      </w:numPr>
      <w:tabs>
        <w:tab w:val="left" w:pos="454"/>
      </w:tabs>
      <w:suppressAutoHyphens/>
      <w:spacing w:before="520" w:after="280"/>
    </w:pPr>
    <w:rPr>
      <w:b/>
      <w:sz w:val="24"/>
    </w:rPr>
  </w:style>
  <w:style w:type="paragraph" w:customStyle="1" w:styleId="heading2">
    <w:name w:val="heading2"/>
    <w:basedOn w:val="Normal"/>
    <w:next w:val="p1aCarCarCarCar"/>
    <w:rsid w:val="00FF28AF"/>
    <w:pPr>
      <w:keepNext/>
      <w:keepLines/>
      <w:numPr>
        <w:ilvl w:val="1"/>
        <w:numId w:val="2"/>
      </w:numPr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CarCarCarCar"/>
    <w:rsid w:val="00FF28AF"/>
    <w:pPr>
      <w:keepNext/>
      <w:keepLines/>
      <w:numPr>
        <w:ilvl w:val="2"/>
        <w:numId w:val="2"/>
      </w:numPr>
      <w:tabs>
        <w:tab w:val="left" w:pos="284"/>
      </w:tabs>
      <w:suppressAutoHyphens/>
      <w:spacing w:before="320"/>
    </w:pPr>
    <w:rPr>
      <w:b/>
    </w:rPr>
  </w:style>
  <w:style w:type="paragraph" w:customStyle="1" w:styleId="equation">
    <w:name w:val="equation"/>
    <w:basedOn w:val="Normal"/>
    <w:next w:val="Normal"/>
    <w:rsid w:val="00FF28AF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rsid w:val="00FF28AF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FF28AF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CarCarCarCar"/>
    <w:next w:val="heading1"/>
    <w:rsid w:val="00FF28AF"/>
    <w:pPr>
      <w:spacing w:before="600" w:after="120"/>
      <w:ind w:left="567" w:right="567"/>
    </w:pPr>
    <w:rPr>
      <w:sz w:val="18"/>
    </w:rPr>
  </w:style>
  <w:style w:type="paragraph" w:customStyle="1" w:styleId="p1aCarCarCarCar">
    <w:name w:val="p1a Car Car Car Car"/>
    <w:basedOn w:val="Normal"/>
    <w:next w:val="Normal"/>
    <w:link w:val="p1aCarCarCarCarCar"/>
    <w:rsid w:val="00FF28AF"/>
    <w:pPr>
      <w:ind w:firstLine="0"/>
    </w:pPr>
  </w:style>
  <w:style w:type="paragraph" w:customStyle="1" w:styleId="referenceitem">
    <w:name w:val="referenceitem"/>
    <w:basedOn w:val="Normal"/>
    <w:rsid w:val="00FF28AF"/>
    <w:pPr>
      <w:ind w:left="227" w:hanging="227"/>
    </w:pPr>
    <w:rPr>
      <w:sz w:val="18"/>
    </w:rPr>
  </w:style>
  <w:style w:type="character" w:styleId="Refdenotaalpie">
    <w:name w:val="footnote reference"/>
    <w:basedOn w:val="Fuentedeprrafopredeter"/>
    <w:uiPriority w:val="99"/>
    <w:semiHidden/>
    <w:rsid w:val="00FF28AF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FF28AF"/>
    <w:pPr>
      <w:tabs>
        <w:tab w:val="left" w:pos="680"/>
        <w:tab w:val="right" w:pos="6237"/>
        <w:tab w:val="right" w:pos="6917"/>
      </w:tabs>
      <w:spacing w:after="240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FF28AF"/>
    <w:pPr>
      <w:jc w:val="right"/>
    </w:pPr>
  </w:style>
  <w:style w:type="paragraph" w:customStyle="1" w:styleId="BulletItem">
    <w:name w:val="Bullet Item"/>
    <w:basedOn w:val="Item"/>
    <w:rsid w:val="00FF28AF"/>
  </w:style>
  <w:style w:type="paragraph" w:customStyle="1" w:styleId="Item">
    <w:name w:val="Item"/>
    <w:basedOn w:val="Normal"/>
    <w:next w:val="Normal"/>
    <w:rsid w:val="00FF28AF"/>
    <w:pPr>
      <w:tabs>
        <w:tab w:val="left" w:pos="227"/>
        <w:tab w:val="left" w:pos="454"/>
      </w:tabs>
      <w:ind w:left="227" w:hanging="227"/>
    </w:pPr>
  </w:style>
  <w:style w:type="paragraph" w:customStyle="1" w:styleId="NumberedItem0">
    <w:name w:val="Numbered Item"/>
    <w:basedOn w:val="Item"/>
    <w:rsid w:val="00FF28AF"/>
  </w:style>
  <w:style w:type="paragraph" w:styleId="Textonotapie">
    <w:name w:val="footnote text"/>
    <w:basedOn w:val="Normal"/>
    <w:link w:val="TextonotapieCar"/>
    <w:uiPriority w:val="99"/>
    <w:semiHidden/>
    <w:rsid w:val="00FF28AF"/>
    <w:pPr>
      <w:tabs>
        <w:tab w:val="left" w:pos="170"/>
      </w:tabs>
      <w:spacing w:line="220" w:lineRule="exact"/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FF28AF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FF28AF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rsid w:val="00FF28AF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CarCarCarCar"/>
    <w:rsid w:val="00FF28AF"/>
    <w:pPr>
      <w:spacing w:before="320"/>
      <w:ind w:firstLine="0"/>
    </w:pPr>
    <w:rPr>
      <w:i/>
    </w:rPr>
  </w:style>
  <w:style w:type="character" w:styleId="Hipervnculo">
    <w:name w:val="Hyperlink"/>
    <w:basedOn w:val="Fuentedeprrafopredeter"/>
    <w:rsid w:val="00FF28AF"/>
    <w:rPr>
      <w:color w:val="0000FF"/>
      <w:u w:val="single"/>
    </w:rPr>
  </w:style>
  <w:style w:type="paragraph" w:customStyle="1" w:styleId="Textoindependiente21">
    <w:name w:val="Texto independiente 21"/>
    <w:basedOn w:val="Normal"/>
    <w:rsid w:val="00FF28AF"/>
  </w:style>
  <w:style w:type="paragraph" w:styleId="Mapadeldocumento">
    <w:name w:val="Document Map"/>
    <w:basedOn w:val="Normal"/>
    <w:semiHidden/>
    <w:rsid w:val="00FF28AF"/>
    <w:pPr>
      <w:shd w:val="clear" w:color="auto" w:fill="000080"/>
    </w:pPr>
    <w:rPr>
      <w:rFonts w:ascii="Tahoma" w:hAnsi="Tahoma"/>
    </w:rPr>
  </w:style>
  <w:style w:type="paragraph" w:customStyle="1" w:styleId="Author0">
    <w:name w:val="Author"/>
    <w:basedOn w:val="Normal"/>
    <w:rsid w:val="00FF28AF"/>
    <w:pPr>
      <w:ind w:firstLine="0"/>
      <w:jc w:val="center"/>
    </w:pPr>
    <w:rPr>
      <w:rFonts w:ascii="Times New Roman" w:hAnsi="Times New Roman"/>
      <w:sz w:val="24"/>
      <w:lang w:eastAsia="en-US"/>
    </w:rPr>
  </w:style>
  <w:style w:type="paragraph" w:customStyle="1" w:styleId="Affiliation">
    <w:name w:val="Affiliation"/>
    <w:basedOn w:val="Normal"/>
    <w:rsid w:val="00FF28AF"/>
    <w:pPr>
      <w:ind w:firstLine="0"/>
      <w:jc w:val="center"/>
    </w:pPr>
    <w:rPr>
      <w:rFonts w:ascii="Times New Roman" w:hAnsi="Times New Roman"/>
      <w:i/>
      <w:sz w:val="24"/>
      <w:lang w:eastAsia="en-US"/>
    </w:rPr>
  </w:style>
  <w:style w:type="paragraph" w:styleId="Sangradetextonormal">
    <w:name w:val="Body Text Indent"/>
    <w:basedOn w:val="Normal"/>
    <w:rsid w:val="00FF28AF"/>
    <w:pPr>
      <w:ind w:firstLine="245"/>
    </w:pPr>
    <w:rPr>
      <w:rFonts w:ascii="Times New Roman" w:hAnsi="Times New Roman"/>
      <w:lang w:eastAsia="en-US"/>
    </w:rPr>
  </w:style>
  <w:style w:type="paragraph" w:customStyle="1" w:styleId="Callouts">
    <w:name w:val="Callouts"/>
    <w:basedOn w:val="Normal"/>
    <w:rsid w:val="00FF28AF"/>
    <w:pPr>
      <w:ind w:firstLine="0"/>
    </w:pPr>
    <w:rPr>
      <w:rFonts w:ascii="Helvetica" w:hAnsi="Helvetica"/>
      <w:sz w:val="18"/>
      <w:lang w:eastAsia="en-US"/>
    </w:rPr>
  </w:style>
  <w:style w:type="character" w:customStyle="1" w:styleId="heading3Car">
    <w:name w:val="heading3 Car"/>
    <w:basedOn w:val="Fuentedeprrafopredeter"/>
    <w:rsid w:val="00FF28AF"/>
    <w:rPr>
      <w:rFonts w:ascii="Times" w:hAnsi="Times"/>
      <w:b/>
      <w:lang w:val="en-US" w:eastAsia="es-ES" w:bidi="ar-SA"/>
    </w:rPr>
  </w:style>
  <w:style w:type="paragraph" w:customStyle="1" w:styleId="a">
    <w:basedOn w:val="Normal"/>
    <w:next w:val="Sangradetextonormal"/>
    <w:rsid w:val="00FF28AF"/>
    <w:pPr>
      <w:ind w:firstLine="245"/>
    </w:pPr>
    <w:rPr>
      <w:rFonts w:ascii="Times New Roman" w:hAnsi="Times New Roman"/>
      <w:lang w:eastAsia="en-US"/>
    </w:rPr>
  </w:style>
  <w:style w:type="paragraph" w:customStyle="1" w:styleId="References">
    <w:name w:val="References"/>
    <w:basedOn w:val="Normal"/>
    <w:rsid w:val="00FF28AF"/>
    <w:pPr>
      <w:ind w:firstLine="0"/>
    </w:pPr>
    <w:rPr>
      <w:rFonts w:ascii="Times New Roman" w:hAnsi="Times New Roman"/>
      <w:sz w:val="18"/>
      <w:lang w:eastAsia="en-US"/>
    </w:rPr>
  </w:style>
  <w:style w:type="character" w:customStyle="1" w:styleId="h">
    <w:name w:val="h"/>
    <w:basedOn w:val="Fuentedeprrafopredeter"/>
    <w:rsid w:val="00FF28AF"/>
  </w:style>
  <w:style w:type="paragraph" w:customStyle="1" w:styleId="Paragraph1">
    <w:name w:val="Paragraph1"/>
    <w:basedOn w:val="Normal"/>
    <w:next w:val="Normal"/>
    <w:rsid w:val="00FF28AF"/>
    <w:pPr>
      <w:widowControl w:val="0"/>
      <w:autoSpaceDE w:val="0"/>
      <w:autoSpaceDN w:val="0"/>
      <w:spacing w:before="40"/>
      <w:ind w:firstLine="0"/>
    </w:pPr>
  </w:style>
  <w:style w:type="paragraph" w:styleId="Textoindependiente">
    <w:name w:val="Body Text"/>
    <w:basedOn w:val="Normal"/>
    <w:rsid w:val="00FF28AF"/>
    <w:pPr>
      <w:autoSpaceDE w:val="0"/>
      <w:autoSpaceDN w:val="0"/>
      <w:adjustRightInd w:val="0"/>
      <w:ind w:firstLine="0"/>
      <w:jc w:val="left"/>
    </w:pPr>
  </w:style>
  <w:style w:type="character" w:styleId="Hipervnculovisitado">
    <w:name w:val="FollowedHyperlink"/>
    <w:basedOn w:val="Fuentedeprrafopredeter"/>
    <w:rsid w:val="00FF28AF"/>
    <w:rPr>
      <w:color w:val="800080"/>
      <w:u w:val="single"/>
    </w:rPr>
  </w:style>
  <w:style w:type="character" w:customStyle="1" w:styleId="m">
    <w:name w:val="m"/>
    <w:basedOn w:val="Fuentedeprrafopredeter"/>
    <w:rsid w:val="00E10044"/>
  </w:style>
  <w:style w:type="paragraph" w:customStyle="1" w:styleId="a0">
    <w:basedOn w:val="Normal"/>
    <w:next w:val="Sangradetextonormal"/>
    <w:rsid w:val="002164BC"/>
    <w:pPr>
      <w:ind w:firstLine="245"/>
    </w:pPr>
    <w:rPr>
      <w:rFonts w:ascii="Times New Roman" w:hAnsi="Times New Roman"/>
      <w:lang w:eastAsia="en-US"/>
    </w:rPr>
  </w:style>
  <w:style w:type="paragraph" w:customStyle="1" w:styleId="a1">
    <w:basedOn w:val="Normal"/>
    <w:next w:val="Sangradetextonormal"/>
    <w:rsid w:val="00B05256"/>
    <w:pPr>
      <w:ind w:firstLine="245"/>
    </w:pPr>
    <w:rPr>
      <w:rFonts w:ascii="Times New Roman" w:hAnsi="Times New Roman"/>
      <w:lang w:eastAsia="en-US"/>
    </w:rPr>
  </w:style>
  <w:style w:type="paragraph" w:customStyle="1" w:styleId="Paragraph2Car">
    <w:name w:val="Paragraph2 Car"/>
    <w:basedOn w:val="Normal"/>
    <w:rsid w:val="00D27562"/>
    <w:pPr>
      <w:autoSpaceDE w:val="0"/>
      <w:autoSpaceDN w:val="0"/>
    </w:pPr>
    <w:rPr>
      <w:rFonts w:ascii="Times New Roman" w:hAnsi="Times New Roman"/>
    </w:rPr>
  </w:style>
  <w:style w:type="paragraph" w:styleId="Sangra2detindependiente">
    <w:name w:val="Body Text Indent 2"/>
    <w:basedOn w:val="Normal"/>
    <w:rsid w:val="00D27562"/>
    <w:pPr>
      <w:spacing w:after="120" w:line="480" w:lineRule="auto"/>
      <w:ind w:left="283"/>
    </w:pPr>
  </w:style>
  <w:style w:type="paragraph" w:customStyle="1" w:styleId="AbstractText">
    <w:name w:val="Abstract Text"/>
    <w:basedOn w:val="Sangra2detindependiente"/>
    <w:rsid w:val="00D27562"/>
    <w:pPr>
      <w:spacing w:after="0" w:line="240" w:lineRule="auto"/>
      <w:ind w:left="0" w:firstLine="245"/>
    </w:pPr>
    <w:rPr>
      <w:rFonts w:ascii="Times New Roman" w:hAnsi="Times New Roman"/>
      <w:i/>
      <w:lang w:eastAsia="en-US"/>
    </w:rPr>
  </w:style>
  <w:style w:type="table" w:styleId="Tablaconcuadrcula">
    <w:name w:val="Table Grid"/>
    <w:basedOn w:val="Tablanormal"/>
    <w:rsid w:val="00E91A99"/>
    <w:pPr>
      <w:ind w:firstLine="22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rsid w:val="00382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lang w:val="es-ES"/>
    </w:rPr>
  </w:style>
  <w:style w:type="paragraph" w:customStyle="1" w:styleId="EstiloIzquierda04cmPrimeralnea0cm">
    <w:name w:val="Estilo Izquierda:  0.4 cm Primera línea:  0 cm"/>
    <w:basedOn w:val="Normal"/>
    <w:rsid w:val="00CB5598"/>
    <w:pPr>
      <w:ind w:left="936" w:hanging="709"/>
    </w:pPr>
  </w:style>
  <w:style w:type="paragraph" w:styleId="Ttulo">
    <w:name w:val="Title"/>
    <w:basedOn w:val="Normal"/>
    <w:link w:val="TtuloCar"/>
    <w:qFormat/>
    <w:rsid w:val="00F22FA0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es-ES"/>
    </w:rPr>
  </w:style>
  <w:style w:type="character" w:customStyle="1" w:styleId="proceedings">
    <w:name w:val="proceedings"/>
    <w:basedOn w:val="Fuentedeprrafopredeter"/>
    <w:rsid w:val="009E07D2"/>
  </w:style>
  <w:style w:type="paragraph" w:customStyle="1" w:styleId="heading2Antes12pto">
    <w:name w:val="heading2 + Antes:  12 pto"/>
    <w:aliases w:val="Después:  6 pto"/>
    <w:basedOn w:val="heading1"/>
    <w:rsid w:val="005C1742"/>
    <w:pPr>
      <w:numPr>
        <w:numId w:val="0"/>
      </w:numPr>
      <w:tabs>
        <w:tab w:val="clear" w:pos="454"/>
      </w:tabs>
      <w:spacing w:before="240" w:after="120"/>
    </w:pPr>
    <w:rPr>
      <w:bCs/>
    </w:rPr>
  </w:style>
  <w:style w:type="paragraph" w:styleId="Textodeglobo">
    <w:name w:val="Balloon Text"/>
    <w:basedOn w:val="Normal"/>
    <w:semiHidden/>
    <w:rsid w:val="00A07111"/>
    <w:rPr>
      <w:rFonts w:ascii="Tahoma" w:hAnsi="Tahoma" w:cs="Tahoma"/>
      <w:sz w:val="16"/>
      <w:szCs w:val="16"/>
    </w:rPr>
  </w:style>
  <w:style w:type="paragraph" w:customStyle="1" w:styleId="PrimerParrafoTesis">
    <w:name w:val="Primer Parrafo Tesis"/>
    <w:basedOn w:val="Normal"/>
    <w:rsid w:val="007C0ADE"/>
    <w:pPr>
      <w:spacing w:line="360" w:lineRule="auto"/>
      <w:ind w:firstLine="0"/>
    </w:pPr>
    <w:rPr>
      <w:rFonts w:ascii="Times New Roman" w:hAnsi="Times New Roman"/>
      <w:sz w:val="24"/>
      <w:lang w:val="es-MX" w:eastAsia="es-MX"/>
    </w:rPr>
  </w:style>
  <w:style w:type="paragraph" w:customStyle="1" w:styleId="p1aCarCarCar">
    <w:name w:val="p1a Car Car Car"/>
    <w:basedOn w:val="Normal"/>
    <w:next w:val="Normal"/>
    <w:link w:val="p1aCarCarCarCar0"/>
    <w:rsid w:val="0053330F"/>
    <w:pPr>
      <w:overflowPunct w:val="0"/>
      <w:autoSpaceDE w:val="0"/>
      <w:autoSpaceDN w:val="0"/>
      <w:adjustRightInd w:val="0"/>
      <w:ind w:firstLine="0"/>
      <w:textAlignment w:val="baseline"/>
    </w:pPr>
  </w:style>
  <w:style w:type="character" w:customStyle="1" w:styleId="p1aCarCarCarCar0">
    <w:name w:val="p1a Car Car Car Car"/>
    <w:basedOn w:val="Fuentedeprrafopredeter"/>
    <w:link w:val="p1aCarCarCar"/>
    <w:rsid w:val="0053330F"/>
    <w:rPr>
      <w:rFonts w:ascii="Times" w:hAnsi="Times"/>
      <w:lang w:val="en-US" w:eastAsia="es-ES" w:bidi="ar-SA"/>
    </w:rPr>
  </w:style>
  <w:style w:type="character" w:customStyle="1" w:styleId="tab">
    <w:name w:val="tab"/>
    <w:basedOn w:val="Fuentedeprrafopredeter"/>
    <w:rsid w:val="0053330F"/>
  </w:style>
  <w:style w:type="paragraph" w:customStyle="1" w:styleId="reference">
    <w:name w:val="reference"/>
    <w:basedOn w:val="Normal"/>
    <w:rsid w:val="00F72700"/>
    <w:pPr>
      <w:overflowPunct w:val="0"/>
      <w:autoSpaceDE w:val="0"/>
      <w:autoSpaceDN w:val="0"/>
      <w:adjustRightInd w:val="0"/>
      <w:ind w:left="227" w:hanging="227"/>
      <w:textAlignment w:val="baseline"/>
    </w:pPr>
    <w:rPr>
      <w:sz w:val="18"/>
    </w:rPr>
  </w:style>
  <w:style w:type="paragraph" w:customStyle="1" w:styleId="p1aCarCar">
    <w:name w:val="p1a Car Car"/>
    <w:basedOn w:val="Normal"/>
    <w:next w:val="Normal"/>
    <w:rsid w:val="00F72700"/>
    <w:pPr>
      <w:overflowPunct w:val="0"/>
      <w:autoSpaceDE w:val="0"/>
      <w:autoSpaceDN w:val="0"/>
      <w:adjustRightInd w:val="0"/>
      <w:ind w:firstLine="0"/>
      <w:textAlignment w:val="baseline"/>
    </w:pPr>
  </w:style>
  <w:style w:type="character" w:customStyle="1" w:styleId="p1aCarCarCarCarCar">
    <w:name w:val="p1a Car Car Car Car Car"/>
    <w:basedOn w:val="Fuentedeprrafopredeter"/>
    <w:link w:val="p1aCarCarCarCar"/>
    <w:rsid w:val="00FD275B"/>
    <w:rPr>
      <w:rFonts w:ascii="Times" w:hAnsi="Times"/>
      <w:lang w:val="en-US" w:eastAsia="es-ES" w:bidi="ar-SA"/>
    </w:rPr>
  </w:style>
  <w:style w:type="paragraph" w:styleId="Lista">
    <w:name w:val="List"/>
    <w:basedOn w:val="Normal"/>
    <w:rsid w:val="00B0300E"/>
    <w:pPr>
      <w:overflowPunct w:val="0"/>
      <w:autoSpaceDE w:val="0"/>
      <w:autoSpaceDN w:val="0"/>
      <w:adjustRightInd w:val="0"/>
      <w:ind w:left="283" w:hanging="283"/>
      <w:textAlignment w:val="baseline"/>
    </w:pPr>
  </w:style>
  <w:style w:type="paragraph" w:customStyle="1" w:styleId="numbereditem1">
    <w:name w:val="numbereditem"/>
    <w:basedOn w:val="Normal"/>
    <w:rsid w:val="00E25E02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es-MX" w:eastAsia="es-MX"/>
    </w:rPr>
  </w:style>
  <w:style w:type="paragraph" w:styleId="Textonotaalfinal">
    <w:name w:val="endnote text"/>
    <w:basedOn w:val="Normal"/>
    <w:semiHidden/>
    <w:rsid w:val="00F530CB"/>
  </w:style>
  <w:style w:type="character" w:styleId="Refdenotaalfinal">
    <w:name w:val="endnote reference"/>
    <w:basedOn w:val="Fuentedeprrafopredeter"/>
    <w:semiHidden/>
    <w:rsid w:val="00F530CB"/>
    <w:rPr>
      <w:vertAlign w:val="superscript"/>
    </w:rPr>
  </w:style>
  <w:style w:type="paragraph" w:customStyle="1" w:styleId="authorinfo">
    <w:name w:val="authorinfo"/>
    <w:basedOn w:val="Normal"/>
    <w:next w:val="Normal"/>
    <w:rsid w:val="006173BD"/>
    <w:pPr>
      <w:overflowPunct w:val="0"/>
      <w:autoSpaceDE w:val="0"/>
      <w:autoSpaceDN w:val="0"/>
      <w:adjustRightInd w:val="0"/>
      <w:jc w:val="center"/>
      <w:textAlignment w:val="baseline"/>
    </w:pPr>
    <w:rPr>
      <w:sz w:val="18"/>
    </w:rPr>
  </w:style>
  <w:style w:type="paragraph" w:customStyle="1" w:styleId="p1a">
    <w:name w:val="p1a"/>
    <w:basedOn w:val="Normal"/>
    <w:next w:val="Normal"/>
    <w:rsid w:val="00F90719"/>
    <w:pPr>
      <w:ind w:firstLine="0"/>
    </w:pPr>
  </w:style>
  <w:style w:type="character" w:styleId="Textoennegrita">
    <w:name w:val="Strong"/>
    <w:basedOn w:val="Fuentedeprrafopredeter"/>
    <w:qFormat/>
    <w:rsid w:val="00EC709F"/>
    <w:rPr>
      <w:b/>
      <w:bCs/>
    </w:rPr>
  </w:style>
  <w:style w:type="character" w:styleId="Refdecomentario">
    <w:name w:val="annotation reference"/>
    <w:basedOn w:val="Fuentedeprrafopredeter"/>
    <w:semiHidden/>
    <w:rsid w:val="008A643A"/>
    <w:rPr>
      <w:sz w:val="16"/>
      <w:szCs w:val="16"/>
    </w:rPr>
  </w:style>
  <w:style w:type="paragraph" w:styleId="Textocomentario">
    <w:name w:val="annotation text"/>
    <w:basedOn w:val="Normal"/>
    <w:semiHidden/>
    <w:rsid w:val="008A643A"/>
  </w:style>
  <w:style w:type="character" w:customStyle="1" w:styleId="PiedepginaCar">
    <w:name w:val="Pie de página Car"/>
    <w:basedOn w:val="Fuentedeprrafopredeter"/>
    <w:link w:val="Piedepgina"/>
    <w:uiPriority w:val="99"/>
    <w:rsid w:val="00C33C99"/>
    <w:rPr>
      <w:rFonts w:ascii="Times" w:hAnsi="Times"/>
      <w:lang w:val="en-US"/>
    </w:rPr>
  </w:style>
  <w:style w:type="paragraph" w:customStyle="1" w:styleId="tablecaption">
    <w:name w:val="table caption"/>
    <w:basedOn w:val="Normal"/>
    <w:next w:val="Normal"/>
    <w:rsid w:val="006878DE"/>
    <w:pPr>
      <w:keepNext/>
      <w:keepLines/>
      <w:spacing w:before="240" w:after="120" w:line="220" w:lineRule="exact"/>
      <w:ind w:firstLine="0"/>
      <w:jc w:val="center"/>
    </w:pPr>
    <w:rPr>
      <w:rFonts w:ascii="Arial" w:hAnsi="Arial" w:cs="Arial"/>
      <w:sz w:val="18"/>
      <w:szCs w:val="24"/>
      <w:lang w:val="de-DE" w:eastAsia="en-US" w:bidi="en-US"/>
    </w:rPr>
  </w:style>
  <w:style w:type="paragraph" w:customStyle="1" w:styleId="NormalPrimParrafo">
    <w:name w:val="NormalPrimParrafo"/>
    <w:basedOn w:val="Normal"/>
    <w:next w:val="Normal"/>
    <w:rsid w:val="00537F23"/>
    <w:pPr>
      <w:autoSpaceDE w:val="0"/>
      <w:autoSpaceDN w:val="0"/>
      <w:adjustRightInd w:val="0"/>
      <w:ind w:firstLine="0"/>
    </w:pPr>
    <w:rPr>
      <w:rFonts w:ascii="Times New Roman" w:hAnsi="Times New Roman"/>
      <w:sz w:val="22"/>
      <w:szCs w:val="22"/>
      <w:lang w:val="es-ES_tradnl"/>
    </w:rPr>
  </w:style>
  <w:style w:type="paragraph" w:customStyle="1" w:styleId="numbereditem">
    <w:name w:val="numbered item"/>
    <w:basedOn w:val="Normal"/>
    <w:rsid w:val="006C5BF2"/>
    <w:pPr>
      <w:numPr>
        <w:numId w:val="24"/>
      </w:numPr>
      <w:spacing w:before="120" w:after="120" w:line="360" w:lineRule="auto"/>
      <w:contextualSpacing/>
    </w:pPr>
    <w:rPr>
      <w:rFonts w:ascii="Arial" w:hAnsi="Arial" w:cs="Arial"/>
      <w:sz w:val="24"/>
      <w:szCs w:val="24"/>
      <w:lang w:val="es-MX" w:eastAsia="en-US" w:bidi="en-US"/>
    </w:rPr>
  </w:style>
  <w:style w:type="character" w:customStyle="1" w:styleId="dlspan">
    <w:name w:val="dlspan"/>
    <w:basedOn w:val="Fuentedeprrafopredeter"/>
    <w:rsid w:val="006C5BF2"/>
  </w:style>
  <w:style w:type="character" w:styleId="nfasis">
    <w:name w:val="Emphasis"/>
    <w:basedOn w:val="Fuentedeprrafopredeter"/>
    <w:qFormat/>
    <w:rsid w:val="00806316"/>
    <w:rPr>
      <w:i/>
      <w:iCs/>
    </w:rPr>
  </w:style>
  <w:style w:type="character" w:customStyle="1" w:styleId="mediumb-text">
    <w:name w:val="mediumb-text"/>
    <w:basedOn w:val="Fuentedeprrafopredeter"/>
    <w:rsid w:val="00312623"/>
  </w:style>
  <w:style w:type="character" w:customStyle="1" w:styleId="TtuloCar">
    <w:name w:val="Título Car"/>
    <w:basedOn w:val="Fuentedeprrafopredeter"/>
    <w:link w:val="Ttulo"/>
    <w:rsid w:val="00612FCF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B4E56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9B1328"/>
    <w:pPr>
      <w:ind w:left="720"/>
      <w:contextualSpacing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6D0C"/>
    <w:rPr>
      <w:rFonts w:ascii="Times" w:hAnsi="Times"/>
      <w:sz w:val="18"/>
      <w:lang w:val="en-US" w:eastAsia="es-ES"/>
    </w:rPr>
  </w:style>
  <w:style w:type="character" w:styleId="Textodelmarcadordeposicin">
    <w:name w:val="Placeholder Text"/>
    <w:basedOn w:val="Fuentedeprrafopredeter"/>
    <w:uiPriority w:val="99"/>
    <w:semiHidden/>
    <w:rsid w:val="009261FE"/>
    <w:rPr>
      <w:color w:val="808080"/>
    </w:rPr>
  </w:style>
  <w:style w:type="paragraph" w:customStyle="1" w:styleId="BodyText21">
    <w:name w:val="Body Text 21"/>
    <w:basedOn w:val="Normal"/>
    <w:rsid w:val="003F7546"/>
    <w:rPr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Springer\sv-ln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CB238-2D6B-4EDE-922D-AD0C0AAE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sv-lncs.dot</Template>
  <TotalTime>50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Lecture Notes in Computer Science:</vt:lpstr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Rafael</dc:creator>
  <cp:lastModifiedBy>Manuel</cp:lastModifiedBy>
  <cp:revision>5</cp:revision>
  <cp:lastPrinted>2009-06-21T22:57:00Z</cp:lastPrinted>
  <dcterms:created xsi:type="dcterms:W3CDTF">2012-08-17T16:54:00Z</dcterms:created>
  <dcterms:modified xsi:type="dcterms:W3CDTF">2012-08-17T17:38:00Z</dcterms:modified>
</cp:coreProperties>
</file>