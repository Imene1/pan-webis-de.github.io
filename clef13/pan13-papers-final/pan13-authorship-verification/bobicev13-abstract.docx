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9E3" w:rsidRPr="00C4325E" w:rsidRDefault="00D359E3" w:rsidP="00C4325E">
      <w:pPr>
        <w:pStyle w:val="title"/>
        <w:spacing w:before="120" w:after="120"/>
        <w:rPr>
          <w:rFonts w:ascii="Calibri" w:hAnsi="Calibri"/>
          <w:b w:val="0"/>
          <w:sz w:val="20"/>
          <w:lang w:eastAsia="fr-FR"/>
        </w:rPr>
      </w:pPr>
      <w:r w:rsidRPr="00C4325E">
        <w:rPr>
          <w:rFonts w:ascii="Calibri" w:hAnsi="Calibri"/>
          <w:b w:val="0"/>
          <w:szCs w:val="28"/>
          <w:lang w:eastAsia="fr-FR"/>
        </w:rPr>
        <w:t xml:space="preserve">Authorship Detection with PPM </w:t>
      </w:r>
      <w:r w:rsidRPr="00C4325E">
        <w:rPr>
          <w:rFonts w:ascii="Calibri" w:hAnsi="Calibri"/>
          <w:b w:val="0"/>
          <w:szCs w:val="28"/>
          <w:lang w:eastAsia="fr-FR"/>
        </w:rPr>
        <w:br/>
      </w:r>
      <w:r w:rsidRPr="00C4325E">
        <w:rPr>
          <w:rFonts w:ascii="Calibri" w:hAnsi="Calibri"/>
          <w:b w:val="0"/>
          <w:sz w:val="20"/>
          <w:lang w:eastAsia="fr-FR"/>
        </w:rPr>
        <w:t>Victoria Bobicev</w:t>
      </w:r>
    </w:p>
    <w:p w:rsidR="00D359E3" w:rsidRPr="00B86FF4" w:rsidRDefault="00D359E3" w:rsidP="00C4325E">
      <w:pPr>
        <w:pStyle w:val="authorinfo"/>
        <w:rPr>
          <w:rFonts w:ascii="Calibri" w:hAnsi="Calibri"/>
          <w:i/>
          <w:sz w:val="16"/>
          <w:szCs w:val="16"/>
          <w:lang w:eastAsia="fr-FR"/>
        </w:rPr>
      </w:pPr>
      <w:smartTag w:uri="urn:schemas-microsoft-com:office:smarttags" w:element="PlaceName">
        <w:r w:rsidRPr="00B86FF4">
          <w:rPr>
            <w:rFonts w:ascii="Calibri" w:hAnsi="Calibri"/>
            <w:i/>
            <w:sz w:val="16"/>
            <w:szCs w:val="16"/>
            <w:lang w:eastAsia="fr-FR"/>
          </w:rPr>
          <w:t>Technical</w:t>
        </w:r>
      </w:smartTag>
      <w:r w:rsidRPr="00B86FF4">
        <w:rPr>
          <w:rFonts w:ascii="Calibri" w:hAnsi="Calibri"/>
          <w:i/>
          <w:sz w:val="16"/>
          <w:szCs w:val="16"/>
          <w:lang w:eastAsia="fr-FR"/>
        </w:rPr>
        <w:t xml:space="preserve"> </w:t>
      </w:r>
      <w:smartTag w:uri="urn:schemas-microsoft-com:office:smarttags" w:element="PlaceType">
        <w:r w:rsidRPr="00B86FF4">
          <w:rPr>
            <w:rFonts w:ascii="Calibri" w:hAnsi="Calibri"/>
            <w:i/>
            <w:sz w:val="16"/>
            <w:szCs w:val="16"/>
            <w:lang w:eastAsia="fr-FR"/>
          </w:rPr>
          <w:t>University</w:t>
        </w:r>
      </w:smartTag>
      <w:r w:rsidRPr="00B86FF4">
        <w:rPr>
          <w:rFonts w:ascii="Calibri" w:hAnsi="Calibri"/>
          <w:i/>
          <w:sz w:val="16"/>
          <w:szCs w:val="16"/>
          <w:lang w:eastAsia="fr-FR"/>
        </w:rPr>
        <w:t xml:space="preserve"> of </w:t>
      </w:r>
      <w:smartTag w:uri="urn:schemas-microsoft-com:office:smarttags" w:element="place">
        <w:smartTag w:uri="urn:schemas-microsoft-com:office:smarttags" w:element="country-region">
          <w:r w:rsidRPr="00B86FF4">
            <w:rPr>
              <w:rFonts w:ascii="Calibri" w:hAnsi="Calibri"/>
              <w:i/>
              <w:sz w:val="16"/>
              <w:szCs w:val="16"/>
              <w:lang w:eastAsia="fr-FR"/>
            </w:rPr>
            <w:t>Moldova</w:t>
          </w:r>
        </w:smartTag>
      </w:smartTag>
    </w:p>
    <w:p w:rsidR="00D359E3" w:rsidRPr="00B86FF4" w:rsidRDefault="00D359E3" w:rsidP="00B86FF4">
      <w:pPr>
        <w:pStyle w:val="email"/>
        <w:spacing w:after="240"/>
        <w:rPr>
          <w:rFonts w:ascii="Calibri" w:hAnsi="Calibri"/>
          <w:i/>
          <w:sz w:val="16"/>
          <w:szCs w:val="16"/>
          <w:lang w:eastAsia="fr-FR"/>
        </w:rPr>
      </w:pPr>
      <w:r w:rsidRPr="00B86FF4">
        <w:rPr>
          <w:rFonts w:ascii="Calibri" w:hAnsi="Calibri"/>
          <w:i/>
          <w:sz w:val="16"/>
          <w:szCs w:val="16"/>
          <w:lang w:eastAsia="fr-FR"/>
        </w:rPr>
        <w:t>victoria_bobicev@rol.md</w:t>
      </w:r>
    </w:p>
    <w:p w:rsidR="00D359E3" w:rsidRDefault="00D359E3" w:rsidP="00B86FF4">
      <w:pPr>
        <w:pStyle w:val="abstract"/>
        <w:spacing w:before="0"/>
        <w:ind w:left="0"/>
        <w:rPr>
          <w:rFonts w:ascii="Calibri" w:hAnsi="Calibri"/>
          <w:iCs/>
          <w:sz w:val="20"/>
          <w:szCs w:val="22"/>
          <w:lang w:eastAsia="fr-FR"/>
        </w:rPr>
      </w:pPr>
      <w:r w:rsidRPr="00B86FF4">
        <w:rPr>
          <w:rFonts w:ascii="Calibri" w:hAnsi="Calibri"/>
          <w:iCs/>
          <w:sz w:val="20"/>
          <w:szCs w:val="22"/>
          <w:lang w:eastAsia="fr-FR"/>
        </w:rPr>
        <w:t xml:space="preserve"> This paper reports on our work in the PAN 2013 author identification task. The task is to automatically detect the author of the given text having small training sets with known authors. </w:t>
      </w:r>
      <w:r>
        <w:rPr>
          <w:rFonts w:ascii="Calibri" w:hAnsi="Calibri"/>
          <w:iCs/>
          <w:sz w:val="20"/>
          <w:szCs w:val="22"/>
          <w:lang w:eastAsia="fr-FR"/>
        </w:rPr>
        <w:t>We solved the a</w:t>
      </w:r>
      <w:r w:rsidRPr="00B86FF4">
        <w:rPr>
          <w:rFonts w:ascii="Calibri" w:hAnsi="Calibri"/>
          <w:iCs/>
          <w:sz w:val="20"/>
          <w:szCs w:val="22"/>
          <w:lang w:eastAsia="fr-FR"/>
        </w:rPr>
        <w:t>uthorship identification</w:t>
      </w:r>
      <w:r>
        <w:rPr>
          <w:rFonts w:ascii="Calibri" w:hAnsi="Calibri"/>
          <w:iCs/>
          <w:sz w:val="20"/>
          <w:szCs w:val="22"/>
          <w:lang w:eastAsia="fr-FR"/>
        </w:rPr>
        <w:t xml:space="preserve"> task as a</w:t>
      </w:r>
      <w:r w:rsidRPr="00B86FF4">
        <w:rPr>
          <w:rFonts w:ascii="Calibri" w:hAnsi="Calibri"/>
          <w:iCs/>
          <w:sz w:val="20"/>
          <w:szCs w:val="22"/>
          <w:lang w:eastAsia="fr-FR"/>
        </w:rPr>
        <w:t xml:space="preserve"> type of classification task</w:t>
      </w:r>
      <w:r>
        <w:rPr>
          <w:rFonts w:ascii="Calibri" w:hAnsi="Calibri"/>
          <w:iCs/>
          <w:sz w:val="20"/>
          <w:szCs w:val="22"/>
          <w:lang w:eastAsia="fr-FR"/>
        </w:rPr>
        <w:t xml:space="preserve"> using similarity-based method</w:t>
      </w:r>
      <w:r w:rsidRPr="00B86FF4">
        <w:rPr>
          <w:rFonts w:ascii="Calibri" w:hAnsi="Calibri"/>
          <w:iCs/>
          <w:sz w:val="20"/>
          <w:szCs w:val="22"/>
          <w:lang w:eastAsia="fr-FR"/>
        </w:rPr>
        <w:t xml:space="preserve">. </w:t>
      </w:r>
      <w:r>
        <w:rPr>
          <w:rFonts w:ascii="Calibri" w:hAnsi="Calibri"/>
          <w:iCs/>
          <w:sz w:val="20"/>
          <w:szCs w:val="22"/>
          <w:lang w:eastAsia="fr-FR"/>
        </w:rPr>
        <w:t>We applied</w:t>
      </w:r>
      <w:r w:rsidRPr="00B86FF4">
        <w:rPr>
          <w:rFonts w:ascii="Calibri" w:hAnsi="Calibri"/>
          <w:iCs/>
          <w:sz w:val="20"/>
          <w:szCs w:val="22"/>
          <w:lang w:eastAsia="fr-FR"/>
        </w:rPr>
        <w:t xml:space="preserve"> PPM (Predi</w:t>
      </w:r>
      <w:r w:rsidRPr="00B86FF4">
        <w:rPr>
          <w:rFonts w:ascii="Calibri" w:hAnsi="Calibri"/>
          <w:iCs/>
          <w:sz w:val="20"/>
          <w:szCs w:val="22"/>
          <w:lang w:eastAsia="fr-FR"/>
        </w:rPr>
        <w:t>c</w:t>
      </w:r>
      <w:r w:rsidRPr="00B86FF4">
        <w:rPr>
          <w:rFonts w:ascii="Calibri" w:hAnsi="Calibri"/>
          <w:iCs/>
          <w:sz w:val="20"/>
          <w:szCs w:val="22"/>
          <w:lang w:eastAsia="fr-FR"/>
        </w:rPr>
        <w:t>tion by Partial Matching) co</w:t>
      </w:r>
      <w:r>
        <w:rPr>
          <w:rFonts w:ascii="Calibri" w:hAnsi="Calibri"/>
          <w:iCs/>
          <w:sz w:val="20"/>
          <w:szCs w:val="22"/>
          <w:lang w:eastAsia="fr-FR"/>
        </w:rPr>
        <w:t xml:space="preserve">mpression algorithm based on character </w:t>
      </w:r>
      <w:r w:rsidRPr="00B86FF4">
        <w:rPr>
          <w:rFonts w:ascii="Calibri" w:hAnsi="Calibri"/>
          <w:iCs/>
          <w:sz w:val="20"/>
          <w:szCs w:val="22"/>
          <w:lang w:eastAsia="fr-FR"/>
        </w:rPr>
        <w:t>n-gram statistical model</w:t>
      </w:r>
      <w:r>
        <w:rPr>
          <w:rFonts w:ascii="Calibri" w:hAnsi="Calibri"/>
          <w:iCs/>
          <w:sz w:val="20"/>
          <w:szCs w:val="22"/>
          <w:lang w:eastAsia="fr-FR"/>
        </w:rPr>
        <w:t xml:space="preserve"> which </w:t>
      </w:r>
      <w:r w:rsidRPr="00201BF5">
        <w:rPr>
          <w:rFonts w:ascii="Calibri" w:hAnsi="Calibri"/>
          <w:iCs/>
          <w:sz w:val="20"/>
          <w:szCs w:val="22"/>
          <w:lang w:eastAsia="fr-FR"/>
        </w:rPr>
        <w:t>is a back-off smoothing technique for finite-order Markov mo</w:t>
      </w:r>
      <w:r w:rsidRPr="00201BF5">
        <w:rPr>
          <w:rFonts w:ascii="Calibri" w:hAnsi="Calibri"/>
          <w:iCs/>
          <w:sz w:val="20"/>
          <w:szCs w:val="22"/>
          <w:lang w:eastAsia="fr-FR"/>
        </w:rPr>
        <w:t>d</w:t>
      </w:r>
      <w:r w:rsidRPr="00201BF5">
        <w:rPr>
          <w:rFonts w:ascii="Calibri" w:hAnsi="Calibri"/>
          <w:iCs/>
          <w:sz w:val="20"/>
          <w:szCs w:val="22"/>
          <w:lang w:eastAsia="fr-FR"/>
        </w:rPr>
        <w:t>els</w:t>
      </w:r>
      <w:r w:rsidRPr="00B86FF4">
        <w:rPr>
          <w:rFonts w:ascii="Calibri" w:hAnsi="Calibri"/>
          <w:iCs/>
          <w:sz w:val="20"/>
          <w:szCs w:val="22"/>
          <w:lang w:eastAsia="fr-FR"/>
        </w:rPr>
        <w:t xml:space="preserve">. </w:t>
      </w:r>
      <w:r w:rsidRPr="00201BF5">
        <w:rPr>
          <w:rFonts w:ascii="Calibri" w:hAnsi="Calibri"/>
          <w:iCs/>
          <w:sz w:val="20"/>
          <w:szCs w:val="22"/>
          <w:lang w:eastAsia="fr-FR"/>
        </w:rPr>
        <w:t>PPM pr</w:t>
      </w:r>
      <w:r w:rsidRPr="00201BF5">
        <w:rPr>
          <w:rFonts w:ascii="Calibri" w:hAnsi="Calibri"/>
          <w:iCs/>
          <w:sz w:val="20"/>
          <w:szCs w:val="22"/>
          <w:lang w:eastAsia="fr-FR"/>
        </w:rPr>
        <w:t>o</w:t>
      </w:r>
      <w:r w:rsidRPr="00201BF5">
        <w:rPr>
          <w:rFonts w:ascii="Calibri" w:hAnsi="Calibri"/>
          <w:iCs/>
          <w:sz w:val="20"/>
          <w:szCs w:val="22"/>
          <w:lang w:eastAsia="fr-FR"/>
        </w:rPr>
        <w:t>duces a language model and can be used in a pro</w:t>
      </w:r>
      <w:r w:rsidRPr="00201BF5">
        <w:rPr>
          <w:rFonts w:ascii="Calibri" w:hAnsi="Calibri"/>
          <w:iCs/>
          <w:sz w:val="20"/>
          <w:szCs w:val="22"/>
          <w:lang w:eastAsia="fr-FR"/>
        </w:rPr>
        <w:t>b</w:t>
      </w:r>
      <w:r w:rsidRPr="00201BF5">
        <w:rPr>
          <w:rFonts w:ascii="Calibri" w:hAnsi="Calibri"/>
          <w:iCs/>
          <w:sz w:val="20"/>
          <w:szCs w:val="22"/>
          <w:lang w:eastAsia="fr-FR"/>
        </w:rPr>
        <w:t>abilistic text classifier. The PPM technique uses character context models to build an overall probability distrib</w:t>
      </w:r>
      <w:r w:rsidRPr="00201BF5">
        <w:rPr>
          <w:rFonts w:ascii="Calibri" w:hAnsi="Calibri"/>
          <w:iCs/>
          <w:sz w:val="20"/>
          <w:szCs w:val="22"/>
          <w:lang w:eastAsia="fr-FR"/>
        </w:rPr>
        <w:t>u</w:t>
      </w:r>
      <w:r w:rsidRPr="00201BF5">
        <w:rPr>
          <w:rFonts w:ascii="Calibri" w:hAnsi="Calibri"/>
          <w:iCs/>
          <w:sz w:val="20"/>
          <w:szCs w:val="22"/>
          <w:lang w:eastAsia="fr-FR"/>
        </w:rPr>
        <w:t>tion for predicting upcoming characters in the text. PPM is a special case of the general blending stra</w:t>
      </w:r>
      <w:r w:rsidRPr="00201BF5">
        <w:rPr>
          <w:rFonts w:ascii="Calibri" w:hAnsi="Calibri"/>
          <w:iCs/>
          <w:sz w:val="20"/>
          <w:szCs w:val="22"/>
          <w:lang w:eastAsia="fr-FR"/>
        </w:rPr>
        <w:t>t</w:t>
      </w:r>
      <w:r w:rsidRPr="00201BF5">
        <w:rPr>
          <w:rFonts w:ascii="Calibri" w:hAnsi="Calibri"/>
          <w:iCs/>
          <w:sz w:val="20"/>
          <w:szCs w:val="22"/>
          <w:lang w:eastAsia="fr-FR"/>
        </w:rPr>
        <w:t>egy. The PPM models use an escape mechanism to combine the predictions of all character contexts of length m, where m is the maximum model order. Our similarity function for text classification was cross-entropy of the test document calculated using the probabilities estimated on the training corpus.</w:t>
      </w:r>
      <w:r>
        <w:rPr>
          <w:rFonts w:ascii="Calibri" w:hAnsi="Calibri"/>
          <w:iCs/>
          <w:sz w:val="20"/>
          <w:szCs w:val="22"/>
          <w:lang w:eastAsia="fr-FR"/>
        </w:rPr>
        <w:t xml:space="preserve"> The lower is entropy, the more similar are texts.</w:t>
      </w:r>
    </w:p>
    <w:p w:rsidR="00D359E3" w:rsidRDefault="00D359E3" w:rsidP="006C457A">
      <w:pPr>
        <w:pStyle w:val="abstract"/>
        <w:spacing w:before="0"/>
        <w:ind w:left="0"/>
        <w:rPr>
          <w:rFonts w:ascii="Calibri" w:hAnsi="Calibri"/>
          <w:iCs/>
          <w:sz w:val="20"/>
          <w:szCs w:val="22"/>
          <w:lang w:eastAsia="fr-FR"/>
        </w:rPr>
      </w:pPr>
      <w:r w:rsidRPr="009563C0">
        <w:rPr>
          <w:rFonts w:ascii="Calibri" w:hAnsi="Calibri"/>
          <w:iCs/>
          <w:sz w:val="20"/>
          <w:szCs w:val="22"/>
          <w:lang w:eastAsia="fr-FR"/>
        </w:rPr>
        <w:t>In this task we w</w:t>
      </w:r>
      <w:r>
        <w:rPr>
          <w:rFonts w:ascii="Calibri" w:hAnsi="Calibri"/>
          <w:iCs/>
          <w:sz w:val="20"/>
          <w:szCs w:val="22"/>
          <w:lang w:eastAsia="fr-FR"/>
        </w:rPr>
        <w:t>ere</w:t>
      </w:r>
      <w:r w:rsidRPr="009563C0">
        <w:rPr>
          <w:rFonts w:ascii="Calibri" w:hAnsi="Calibri"/>
          <w:iCs/>
          <w:sz w:val="20"/>
          <w:szCs w:val="22"/>
          <w:lang w:eastAsia="fr-FR"/>
        </w:rPr>
        <w:t xml:space="preserve"> </w:t>
      </w:r>
      <w:r>
        <w:rPr>
          <w:rFonts w:ascii="Calibri" w:hAnsi="Calibri"/>
          <w:iCs/>
          <w:sz w:val="20"/>
          <w:szCs w:val="22"/>
          <w:lang w:eastAsia="fr-FR"/>
        </w:rPr>
        <w:t>given a small set</w:t>
      </w:r>
      <w:r w:rsidRPr="00661551">
        <w:rPr>
          <w:rFonts w:ascii="Calibri" w:hAnsi="Calibri"/>
          <w:iCs/>
          <w:sz w:val="20"/>
          <w:szCs w:val="22"/>
          <w:lang w:eastAsia="fr-FR"/>
        </w:rPr>
        <w:t xml:space="preserve"> of "known" documents by a single person and a "questioned" document</w:t>
      </w:r>
      <w:r>
        <w:rPr>
          <w:rFonts w:ascii="Calibri" w:hAnsi="Calibri"/>
          <w:iCs/>
          <w:sz w:val="20"/>
          <w:szCs w:val="22"/>
          <w:lang w:eastAsia="fr-FR"/>
        </w:rPr>
        <w:t xml:space="preserve"> and</w:t>
      </w:r>
      <w:r w:rsidRPr="00661551">
        <w:rPr>
          <w:rFonts w:ascii="Calibri" w:hAnsi="Calibri"/>
          <w:iCs/>
          <w:sz w:val="20"/>
          <w:szCs w:val="22"/>
          <w:lang w:eastAsia="fr-FR"/>
        </w:rPr>
        <w:t xml:space="preserve"> the task </w:t>
      </w:r>
      <w:r>
        <w:rPr>
          <w:rFonts w:ascii="Calibri" w:hAnsi="Calibri"/>
          <w:iCs/>
          <w:sz w:val="20"/>
          <w:szCs w:val="22"/>
          <w:lang w:eastAsia="fr-FR"/>
        </w:rPr>
        <w:t>wa</w:t>
      </w:r>
      <w:r w:rsidRPr="00661551">
        <w:rPr>
          <w:rFonts w:ascii="Calibri" w:hAnsi="Calibri"/>
          <w:iCs/>
          <w:sz w:val="20"/>
          <w:szCs w:val="22"/>
          <w:lang w:eastAsia="fr-FR"/>
        </w:rPr>
        <w:t>s to determine whether the questioned document was written by the same person who wrote the known document set.</w:t>
      </w:r>
      <w:r>
        <w:rPr>
          <w:rFonts w:ascii="Calibri" w:hAnsi="Calibri"/>
          <w:iCs/>
          <w:sz w:val="20"/>
          <w:szCs w:val="22"/>
          <w:lang w:eastAsia="fr-FR"/>
        </w:rPr>
        <w:t xml:space="preserve"> In this case we could not use standard classification technique as we had only one class. In order to make the decision we </w:t>
      </w:r>
      <w:r w:rsidRPr="006C457A">
        <w:rPr>
          <w:rFonts w:ascii="Calibri" w:hAnsi="Calibri"/>
          <w:iCs/>
          <w:sz w:val="20"/>
          <w:szCs w:val="22"/>
          <w:lang w:eastAsia="fr-FR"/>
        </w:rPr>
        <w:t xml:space="preserve">divided all given known and unknown texts in small fragments and compared their entropies calculated on the basis of known texts models and on the basis of unknown text models. If the entropies were considerably different we considered that texts were written by two different authors. </w:t>
      </w:r>
    </w:p>
    <w:p w:rsidR="00D359E3" w:rsidRDefault="00D359E3" w:rsidP="00054795">
      <w:pPr>
        <w:pStyle w:val="abstract"/>
        <w:spacing w:before="0"/>
        <w:ind w:left="0"/>
        <w:rPr>
          <w:rFonts w:ascii="Calibri" w:hAnsi="Calibri"/>
          <w:iCs/>
          <w:sz w:val="20"/>
          <w:szCs w:val="22"/>
          <w:lang w:eastAsia="fr-FR"/>
        </w:rPr>
      </w:pPr>
      <w:r>
        <w:rPr>
          <w:rFonts w:ascii="Calibri" w:hAnsi="Calibri"/>
          <w:iCs/>
          <w:sz w:val="20"/>
          <w:szCs w:val="22"/>
          <w:lang w:eastAsia="fr-FR"/>
        </w:rPr>
        <w:t>The preliminary results obtained on the testing data released by organizers are following: f</w:t>
      </w:r>
      <w:r w:rsidRPr="006159DE">
        <w:rPr>
          <w:rFonts w:ascii="Calibri" w:hAnsi="Calibri"/>
          <w:iCs/>
          <w:sz w:val="20"/>
          <w:szCs w:val="22"/>
          <w:lang w:eastAsia="fr-FR"/>
        </w:rPr>
        <w:t xml:space="preserve">or the 10 English test texts 9 were detected correctly; for the 20 Greek test texts 13 were detected correctly; for the 5 Spanish test texts 3 were detected correctly. </w:t>
      </w:r>
    </w:p>
    <w:p w:rsidR="00D359E3" w:rsidRPr="00A8511F" w:rsidRDefault="00D359E3" w:rsidP="00A8511F">
      <w:pPr>
        <w:pStyle w:val="abstract"/>
        <w:spacing w:before="0"/>
        <w:ind w:left="0"/>
        <w:rPr>
          <w:rFonts w:ascii="Calibri" w:hAnsi="Calibri"/>
          <w:iCs/>
          <w:sz w:val="20"/>
          <w:szCs w:val="22"/>
          <w:lang w:eastAsia="fr-FR"/>
        </w:rPr>
      </w:pPr>
      <w:r w:rsidRPr="00A8511F">
        <w:rPr>
          <w:rFonts w:ascii="Calibri" w:hAnsi="Calibri"/>
          <w:iCs/>
          <w:sz w:val="20"/>
          <w:szCs w:val="22"/>
          <w:lang w:eastAsia="fr-FR"/>
        </w:rPr>
        <w:t xml:space="preserve">The final results are the following: performance on all test data: F-measure = 0.655, Precision = 0.663, Recall = 0.647; performance on English data: F-measure = 0.644, Precision = 0.655, Recall = 0.633; performance on </w:t>
      </w:r>
      <w:r>
        <w:rPr>
          <w:rFonts w:ascii="Calibri" w:hAnsi="Calibri"/>
          <w:iCs/>
          <w:sz w:val="20"/>
          <w:szCs w:val="22"/>
          <w:lang w:eastAsia="fr-FR"/>
        </w:rPr>
        <w:t>Greek</w:t>
      </w:r>
      <w:r w:rsidRPr="00A8511F">
        <w:rPr>
          <w:rFonts w:ascii="Calibri" w:hAnsi="Calibri"/>
          <w:iCs/>
          <w:sz w:val="20"/>
          <w:szCs w:val="22"/>
          <w:lang w:eastAsia="fr-FR"/>
        </w:rPr>
        <w:t xml:space="preserve"> data: F-measure = 0.</w:t>
      </w:r>
      <w:r>
        <w:rPr>
          <w:rFonts w:ascii="Calibri" w:hAnsi="Calibri"/>
          <w:iCs/>
          <w:sz w:val="20"/>
          <w:szCs w:val="22"/>
          <w:lang w:eastAsia="fr-FR"/>
        </w:rPr>
        <w:t>712</w:t>
      </w:r>
      <w:r w:rsidRPr="00A8511F">
        <w:rPr>
          <w:rFonts w:ascii="Calibri" w:hAnsi="Calibri"/>
          <w:iCs/>
          <w:sz w:val="20"/>
          <w:szCs w:val="22"/>
          <w:lang w:eastAsia="fr-FR"/>
        </w:rPr>
        <w:t>, Precision = 0.</w:t>
      </w:r>
      <w:r>
        <w:rPr>
          <w:rFonts w:ascii="Calibri" w:hAnsi="Calibri"/>
          <w:iCs/>
          <w:sz w:val="20"/>
          <w:szCs w:val="22"/>
          <w:lang w:eastAsia="fr-FR"/>
        </w:rPr>
        <w:t>724</w:t>
      </w:r>
      <w:r w:rsidRPr="00A8511F">
        <w:rPr>
          <w:rFonts w:ascii="Calibri" w:hAnsi="Calibri"/>
          <w:iCs/>
          <w:sz w:val="20"/>
          <w:szCs w:val="22"/>
          <w:lang w:eastAsia="fr-FR"/>
        </w:rPr>
        <w:t>, Recall = 0.</w:t>
      </w:r>
      <w:r>
        <w:rPr>
          <w:rFonts w:ascii="Calibri" w:hAnsi="Calibri"/>
          <w:iCs/>
          <w:sz w:val="20"/>
          <w:szCs w:val="22"/>
          <w:lang w:eastAsia="fr-FR"/>
        </w:rPr>
        <w:t>700</w:t>
      </w:r>
      <w:r w:rsidRPr="00A8511F">
        <w:rPr>
          <w:rFonts w:ascii="Calibri" w:hAnsi="Calibri"/>
          <w:iCs/>
          <w:sz w:val="20"/>
          <w:szCs w:val="22"/>
          <w:lang w:eastAsia="fr-FR"/>
        </w:rPr>
        <w:t xml:space="preserve">; performance on </w:t>
      </w:r>
      <w:r>
        <w:rPr>
          <w:rFonts w:ascii="Calibri" w:hAnsi="Calibri"/>
          <w:iCs/>
          <w:sz w:val="20"/>
          <w:szCs w:val="22"/>
          <w:lang w:eastAsia="fr-FR"/>
        </w:rPr>
        <w:t>Spanish</w:t>
      </w:r>
      <w:r w:rsidRPr="00A8511F">
        <w:rPr>
          <w:rFonts w:ascii="Calibri" w:hAnsi="Calibri"/>
          <w:iCs/>
          <w:sz w:val="20"/>
          <w:szCs w:val="22"/>
          <w:lang w:eastAsia="fr-FR"/>
        </w:rPr>
        <w:t xml:space="preserve"> data: F-measure = 0.6</w:t>
      </w:r>
      <w:r>
        <w:rPr>
          <w:rFonts w:ascii="Calibri" w:hAnsi="Calibri"/>
          <w:iCs/>
          <w:sz w:val="20"/>
          <w:szCs w:val="22"/>
          <w:lang w:eastAsia="fr-FR"/>
        </w:rPr>
        <w:t>00,</w:t>
      </w:r>
      <w:r w:rsidRPr="00A8511F">
        <w:rPr>
          <w:rFonts w:ascii="Calibri" w:hAnsi="Calibri"/>
          <w:iCs/>
          <w:sz w:val="20"/>
          <w:szCs w:val="22"/>
          <w:lang w:eastAsia="fr-FR"/>
        </w:rPr>
        <w:t xml:space="preserve"> Precision = 0.6</w:t>
      </w:r>
      <w:r>
        <w:rPr>
          <w:rFonts w:ascii="Calibri" w:hAnsi="Calibri"/>
          <w:iCs/>
          <w:sz w:val="20"/>
          <w:szCs w:val="22"/>
          <w:lang w:eastAsia="fr-FR"/>
        </w:rPr>
        <w:t>00</w:t>
      </w:r>
      <w:r w:rsidRPr="00A8511F">
        <w:rPr>
          <w:rFonts w:ascii="Calibri" w:hAnsi="Calibri"/>
          <w:iCs/>
          <w:sz w:val="20"/>
          <w:szCs w:val="22"/>
          <w:lang w:eastAsia="fr-FR"/>
        </w:rPr>
        <w:t>, Recall = 0.6</w:t>
      </w:r>
      <w:r>
        <w:rPr>
          <w:rFonts w:ascii="Calibri" w:hAnsi="Calibri"/>
          <w:iCs/>
          <w:sz w:val="20"/>
          <w:szCs w:val="22"/>
          <w:lang w:eastAsia="fr-FR"/>
        </w:rPr>
        <w:t>00.</w:t>
      </w:r>
    </w:p>
    <w:p w:rsidR="00D359E3" w:rsidRPr="006C457A" w:rsidRDefault="00D359E3" w:rsidP="006C457A">
      <w:pPr>
        <w:pStyle w:val="abstract"/>
        <w:spacing w:before="0"/>
        <w:ind w:left="0"/>
        <w:rPr>
          <w:rFonts w:ascii="Calibri" w:hAnsi="Calibri"/>
          <w:iCs/>
          <w:sz w:val="20"/>
          <w:szCs w:val="22"/>
          <w:lang w:eastAsia="fr-FR"/>
        </w:rPr>
      </w:pPr>
    </w:p>
    <w:p w:rsidR="00D359E3" w:rsidRPr="006C457A" w:rsidRDefault="00D359E3" w:rsidP="006C457A">
      <w:pPr>
        <w:pStyle w:val="abstract"/>
        <w:spacing w:before="0"/>
        <w:ind w:left="0"/>
        <w:rPr>
          <w:rFonts w:ascii="Calibri" w:hAnsi="Calibri"/>
          <w:iCs/>
          <w:sz w:val="20"/>
          <w:szCs w:val="22"/>
          <w:lang w:eastAsia="fr-FR"/>
        </w:rPr>
      </w:pPr>
    </w:p>
    <w:p w:rsidR="00D359E3" w:rsidRPr="006C457A" w:rsidRDefault="00D359E3" w:rsidP="006C457A">
      <w:pPr>
        <w:pStyle w:val="abstract"/>
        <w:spacing w:before="0"/>
        <w:ind w:left="0"/>
        <w:rPr>
          <w:rFonts w:ascii="Calibri" w:hAnsi="Calibri"/>
          <w:iCs/>
          <w:sz w:val="20"/>
          <w:szCs w:val="22"/>
          <w:lang w:eastAsia="fr-FR"/>
        </w:rPr>
      </w:pPr>
    </w:p>
    <w:sectPr w:rsidR="00D359E3" w:rsidRPr="006C457A" w:rsidSect="00D359E3">
      <w:pgSz w:w="11906" w:h="16838"/>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l‚r –ѕ’©"/>
    <w:panose1 w:val="02020609040205080304"/>
    <w:charset w:val="80"/>
    <w:family w:val="modern"/>
    <w:pitch w:val="fixed"/>
    <w:sig w:usb0="E00002FF" w:usb1="6AC7FDFB" w:usb2="00000012" w:usb3="00000000" w:csb0="000200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imes">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6D30A8"/>
    <w:multiLevelType w:val="multilevel"/>
    <w:tmpl w:val="B4D4C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6"/>
  <w:stylePaneFormatFilter w:val="3F01"/>
  <w:defaultTabStop w:val="708"/>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4325E"/>
    <w:rsid w:val="00000F74"/>
    <w:rsid w:val="00036974"/>
    <w:rsid w:val="0004100E"/>
    <w:rsid w:val="00044BCD"/>
    <w:rsid w:val="000506D3"/>
    <w:rsid w:val="00054795"/>
    <w:rsid w:val="00054FE4"/>
    <w:rsid w:val="00055AB8"/>
    <w:rsid w:val="00067797"/>
    <w:rsid w:val="00070D2D"/>
    <w:rsid w:val="00072E20"/>
    <w:rsid w:val="00073140"/>
    <w:rsid w:val="00074749"/>
    <w:rsid w:val="00075BDD"/>
    <w:rsid w:val="00076ACC"/>
    <w:rsid w:val="000839F8"/>
    <w:rsid w:val="00094634"/>
    <w:rsid w:val="00097EB9"/>
    <w:rsid w:val="000A6268"/>
    <w:rsid w:val="000B15E9"/>
    <w:rsid w:val="000B2A81"/>
    <w:rsid w:val="000B4EB5"/>
    <w:rsid w:val="000B5375"/>
    <w:rsid w:val="000C3991"/>
    <w:rsid w:val="000C7A9B"/>
    <w:rsid w:val="000E313B"/>
    <w:rsid w:val="000E6AE5"/>
    <w:rsid w:val="000F363A"/>
    <w:rsid w:val="000F5194"/>
    <w:rsid w:val="00100CB2"/>
    <w:rsid w:val="001227FC"/>
    <w:rsid w:val="00133E52"/>
    <w:rsid w:val="00136326"/>
    <w:rsid w:val="00152563"/>
    <w:rsid w:val="0016177E"/>
    <w:rsid w:val="00165B23"/>
    <w:rsid w:val="00172489"/>
    <w:rsid w:val="00174DFE"/>
    <w:rsid w:val="0018290E"/>
    <w:rsid w:val="00184BA4"/>
    <w:rsid w:val="0019094B"/>
    <w:rsid w:val="0019209A"/>
    <w:rsid w:val="00196922"/>
    <w:rsid w:val="00197C1C"/>
    <w:rsid w:val="001B0310"/>
    <w:rsid w:val="001C12C2"/>
    <w:rsid w:val="001D0A50"/>
    <w:rsid w:val="001D3742"/>
    <w:rsid w:val="001D4BF9"/>
    <w:rsid w:val="001E265E"/>
    <w:rsid w:val="001F5B71"/>
    <w:rsid w:val="001F7270"/>
    <w:rsid w:val="00201BF5"/>
    <w:rsid w:val="00201FC7"/>
    <w:rsid w:val="002034C5"/>
    <w:rsid w:val="0021581F"/>
    <w:rsid w:val="00216852"/>
    <w:rsid w:val="00220941"/>
    <w:rsid w:val="00224327"/>
    <w:rsid w:val="00237220"/>
    <w:rsid w:val="00246D30"/>
    <w:rsid w:val="00254C08"/>
    <w:rsid w:val="002607EE"/>
    <w:rsid w:val="0026703F"/>
    <w:rsid w:val="0027420B"/>
    <w:rsid w:val="002A4EFE"/>
    <w:rsid w:val="002A7BDB"/>
    <w:rsid w:val="002C78F4"/>
    <w:rsid w:val="002F138B"/>
    <w:rsid w:val="00301371"/>
    <w:rsid w:val="00301888"/>
    <w:rsid w:val="00303E00"/>
    <w:rsid w:val="003065F1"/>
    <w:rsid w:val="00313FA0"/>
    <w:rsid w:val="00314BF4"/>
    <w:rsid w:val="00320402"/>
    <w:rsid w:val="00320515"/>
    <w:rsid w:val="003205BF"/>
    <w:rsid w:val="00323B5A"/>
    <w:rsid w:val="003265D7"/>
    <w:rsid w:val="0032769B"/>
    <w:rsid w:val="00327EE7"/>
    <w:rsid w:val="003316D8"/>
    <w:rsid w:val="003428C5"/>
    <w:rsid w:val="003550F1"/>
    <w:rsid w:val="003567ED"/>
    <w:rsid w:val="00362F35"/>
    <w:rsid w:val="00371C24"/>
    <w:rsid w:val="00380EDE"/>
    <w:rsid w:val="0038397C"/>
    <w:rsid w:val="00386865"/>
    <w:rsid w:val="00386F42"/>
    <w:rsid w:val="00392012"/>
    <w:rsid w:val="003B20E2"/>
    <w:rsid w:val="003D6DA5"/>
    <w:rsid w:val="003E66C5"/>
    <w:rsid w:val="003F709A"/>
    <w:rsid w:val="00406439"/>
    <w:rsid w:val="00406F2D"/>
    <w:rsid w:val="004078D4"/>
    <w:rsid w:val="00410AC7"/>
    <w:rsid w:val="00422A45"/>
    <w:rsid w:val="00430B66"/>
    <w:rsid w:val="00445E77"/>
    <w:rsid w:val="00450237"/>
    <w:rsid w:val="0045183F"/>
    <w:rsid w:val="0045232E"/>
    <w:rsid w:val="004766B6"/>
    <w:rsid w:val="004833A7"/>
    <w:rsid w:val="00486CD1"/>
    <w:rsid w:val="00487D13"/>
    <w:rsid w:val="00490F1E"/>
    <w:rsid w:val="004917E7"/>
    <w:rsid w:val="00493B09"/>
    <w:rsid w:val="0049520B"/>
    <w:rsid w:val="004953FC"/>
    <w:rsid w:val="004A5820"/>
    <w:rsid w:val="004A745C"/>
    <w:rsid w:val="004A77B9"/>
    <w:rsid w:val="004B5E91"/>
    <w:rsid w:val="004C185B"/>
    <w:rsid w:val="004C26FB"/>
    <w:rsid w:val="004C5E0F"/>
    <w:rsid w:val="004D18CC"/>
    <w:rsid w:val="004D3340"/>
    <w:rsid w:val="004D3DA2"/>
    <w:rsid w:val="004F5744"/>
    <w:rsid w:val="005059CF"/>
    <w:rsid w:val="0050628D"/>
    <w:rsid w:val="00510820"/>
    <w:rsid w:val="00520D16"/>
    <w:rsid w:val="005274A8"/>
    <w:rsid w:val="00556D00"/>
    <w:rsid w:val="0055749D"/>
    <w:rsid w:val="00557969"/>
    <w:rsid w:val="00587EBA"/>
    <w:rsid w:val="005933B6"/>
    <w:rsid w:val="005A640D"/>
    <w:rsid w:val="005A66FB"/>
    <w:rsid w:val="005B70ED"/>
    <w:rsid w:val="005C598A"/>
    <w:rsid w:val="005D79BA"/>
    <w:rsid w:val="005E3D43"/>
    <w:rsid w:val="005E6D1E"/>
    <w:rsid w:val="005F2D82"/>
    <w:rsid w:val="006008C7"/>
    <w:rsid w:val="006014E4"/>
    <w:rsid w:val="00606FC4"/>
    <w:rsid w:val="006077CC"/>
    <w:rsid w:val="006106E0"/>
    <w:rsid w:val="00610C85"/>
    <w:rsid w:val="00612143"/>
    <w:rsid w:val="006138AA"/>
    <w:rsid w:val="006159DE"/>
    <w:rsid w:val="00640252"/>
    <w:rsid w:val="006512A4"/>
    <w:rsid w:val="00652B10"/>
    <w:rsid w:val="00656782"/>
    <w:rsid w:val="00661551"/>
    <w:rsid w:val="00672293"/>
    <w:rsid w:val="006769EA"/>
    <w:rsid w:val="006865B5"/>
    <w:rsid w:val="00691E70"/>
    <w:rsid w:val="006925B4"/>
    <w:rsid w:val="00694BD6"/>
    <w:rsid w:val="006A26AB"/>
    <w:rsid w:val="006B10AC"/>
    <w:rsid w:val="006B6F19"/>
    <w:rsid w:val="006C0830"/>
    <w:rsid w:val="006C457A"/>
    <w:rsid w:val="006C4CA0"/>
    <w:rsid w:val="006C7CFC"/>
    <w:rsid w:val="006E0143"/>
    <w:rsid w:val="006E36B9"/>
    <w:rsid w:val="006E3EC8"/>
    <w:rsid w:val="006E4398"/>
    <w:rsid w:val="006F1E4C"/>
    <w:rsid w:val="00700E90"/>
    <w:rsid w:val="00704F06"/>
    <w:rsid w:val="00706B7E"/>
    <w:rsid w:val="007143BB"/>
    <w:rsid w:val="0071488E"/>
    <w:rsid w:val="0071691A"/>
    <w:rsid w:val="00717652"/>
    <w:rsid w:val="00717692"/>
    <w:rsid w:val="007357C3"/>
    <w:rsid w:val="00735A79"/>
    <w:rsid w:val="007362A0"/>
    <w:rsid w:val="00744B25"/>
    <w:rsid w:val="00745F5C"/>
    <w:rsid w:val="00760B90"/>
    <w:rsid w:val="00765D65"/>
    <w:rsid w:val="00784538"/>
    <w:rsid w:val="00785B53"/>
    <w:rsid w:val="00790297"/>
    <w:rsid w:val="00795E99"/>
    <w:rsid w:val="007A2BAB"/>
    <w:rsid w:val="007A3440"/>
    <w:rsid w:val="007A35E2"/>
    <w:rsid w:val="007A5F28"/>
    <w:rsid w:val="007B50C5"/>
    <w:rsid w:val="007B6CEB"/>
    <w:rsid w:val="007C0FD8"/>
    <w:rsid w:val="007C5B43"/>
    <w:rsid w:val="007D2BD0"/>
    <w:rsid w:val="007E42AE"/>
    <w:rsid w:val="007F7A18"/>
    <w:rsid w:val="008024EE"/>
    <w:rsid w:val="008105A3"/>
    <w:rsid w:val="0081629C"/>
    <w:rsid w:val="008236D5"/>
    <w:rsid w:val="00824163"/>
    <w:rsid w:val="00833C64"/>
    <w:rsid w:val="0084499F"/>
    <w:rsid w:val="00845287"/>
    <w:rsid w:val="00845CD9"/>
    <w:rsid w:val="00846462"/>
    <w:rsid w:val="008547EA"/>
    <w:rsid w:val="008568E6"/>
    <w:rsid w:val="00862A41"/>
    <w:rsid w:val="00864D7C"/>
    <w:rsid w:val="00873567"/>
    <w:rsid w:val="0087392F"/>
    <w:rsid w:val="00875E66"/>
    <w:rsid w:val="008775AF"/>
    <w:rsid w:val="008814E7"/>
    <w:rsid w:val="008816F2"/>
    <w:rsid w:val="0088282B"/>
    <w:rsid w:val="0089400D"/>
    <w:rsid w:val="00896726"/>
    <w:rsid w:val="008A25F9"/>
    <w:rsid w:val="008A4771"/>
    <w:rsid w:val="008B4952"/>
    <w:rsid w:val="008E37EE"/>
    <w:rsid w:val="008E7DBC"/>
    <w:rsid w:val="008F6CDF"/>
    <w:rsid w:val="00900B3A"/>
    <w:rsid w:val="00911BA0"/>
    <w:rsid w:val="00917D35"/>
    <w:rsid w:val="00917E34"/>
    <w:rsid w:val="0092033E"/>
    <w:rsid w:val="0094400C"/>
    <w:rsid w:val="00945067"/>
    <w:rsid w:val="0094706B"/>
    <w:rsid w:val="009563C0"/>
    <w:rsid w:val="00973941"/>
    <w:rsid w:val="00980A34"/>
    <w:rsid w:val="00986E01"/>
    <w:rsid w:val="00997B93"/>
    <w:rsid w:val="009A38A7"/>
    <w:rsid w:val="009A3AC9"/>
    <w:rsid w:val="009C2D93"/>
    <w:rsid w:val="009D144E"/>
    <w:rsid w:val="009D6A5D"/>
    <w:rsid w:val="009D6C2D"/>
    <w:rsid w:val="009E6D90"/>
    <w:rsid w:val="009E79DC"/>
    <w:rsid w:val="009F27DC"/>
    <w:rsid w:val="00A03EE4"/>
    <w:rsid w:val="00A0416B"/>
    <w:rsid w:val="00A14F53"/>
    <w:rsid w:val="00A15F71"/>
    <w:rsid w:val="00A160FD"/>
    <w:rsid w:val="00A17784"/>
    <w:rsid w:val="00A23A44"/>
    <w:rsid w:val="00A25C6B"/>
    <w:rsid w:val="00A431BC"/>
    <w:rsid w:val="00A5017F"/>
    <w:rsid w:val="00A54486"/>
    <w:rsid w:val="00A558C3"/>
    <w:rsid w:val="00A55A51"/>
    <w:rsid w:val="00A56D70"/>
    <w:rsid w:val="00A638B9"/>
    <w:rsid w:val="00A7544F"/>
    <w:rsid w:val="00A77B07"/>
    <w:rsid w:val="00A8511F"/>
    <w:rsid w:val="00A87B62"/>
    <w:rsid w:val="00AA18C2"/>
    <w:rsid w:val="00AA69DE"/>
    <w:rsid w:val="00AD04AD"/>
    <w:rsid w:val="00AD5980"/>
    <w:rsid w:val="00AD6A19"/>
    <w:rsid w:val="00AE014A"/>
    <w:rsid w:val="00AE5D1F"/>
    <w:rsid w:val="00AF071A"/>
    <w:rsid w:val="00B1376F"/>
    <w:rsid w:val="00B16722"/>
    <w:rsid w:val="00B21F6C"/>
    <w:rsid w:val="00B26348"/>
    <w:rsid w:val="00B32E8B"/>
    <w:rsid w:val="00B360F9"/>
    <w:rsid w:val="00B56352"/>
    <w:rsid w:val="00B66970"/>
    <w:rsid w:val="00B84C0A"/>
    <w:rsid w:val="00B85BF5"/>
    <w:rsid w:val="00B86FF4"/>
    <w:rsid w:val="00B91C10"/>
    <w:rsid w:val="00B931D6"/>
    <w:rsid w:val="00B967C9"/>
    <w:rsid w:val="00B976AB"/>
    <w:rsid w:val="00BA2BE8"/>
    <w:rsid w:val="00BA5D11"/>
    <w:rsid w:val="00BB228D"/>
    <w:rsid w:val="00BB3DE0"/>
    <w:rsid w:val="00BB58B9"/>
    <w:rsid w:val="00BB6E28"/>
    <w:rsid w:val="00BB7350"/>
    <w:rsid w:val="00BC0E42"/>
    <w:rsid w:val="00BC1565"/>
    <w:rsid w:val="00BC72F5"/>
    <w:rsid w:val="00BD5407"/>
    <w:rsid w:val="00BE6C3D"/>
    <w:rsid w:val="00BE7129"/>
    <w:rsid w:val="00BF01AA"/>
    <w:rsid w:val="00BF654A"/>
    <w:rsid w:val="00BF7C1B"/>
    <w:rsid w:val="00C044CF"/>
    <w:rsid w:val="00C1107B"/>
    <w:rsid w:val="00C162D4"/>
    <w:rsid w:val="00C203DE"/>
    <w:rsid w:val="00C25BE7"/>
    <w:rsid w:val="00C33C21"/>
    <w:rsid w:val="00C34782"/>
    <w:rsid w:val="00C359EC"/>
    <w:rsid w:val="00C4325E"/>
    <w:rsid w:val="00C47636"/>
    <w:rsid w:val="00C65423"/>
    <w:rsid w:val="00C65EEB"/>
    <w:rsid w:val="00C665A1"/>
    <w:rsid w:val="00C712CC"/>
    <w:rsid w:val="00C7252E"/>
    <w:rsid w:val="00C773BA"/>
    <w:rsid w:val="00C8157F"/>
    <w:rsid w:val="00C86613"/>
    <w:rsid w:val="00C86C4C"/>
    <w:rsid w:val="00C86DE5"/>
    <w:rsid w:val="00C87D27"/>
    <w:rsid w:val="00C9404E"/>
    <w:rsid w:val="00CA3B40"/>
    <w:rsid w:val="00CB2E93"/>
    <w:rsid w:val="00CC07E2"/>
    <w:rsid w:val="00CC11DC"/>
    <w:rsid w:val="00CE7CB6"/>
    <w:rsid w:val="00CF3CFE"/>
    <w:rsid w:val="00D15623"/>
    <w:rsid w:val="00D16BA6"/>
    <w:rsid w:val="00D23A7B"/>
    <w:rsid w:val="00D278A4"/>
    <w:rsid w:val="00D33FB5"/>
    <w:rsid w:val="00D34306"/>
    <w:rsid w:val="00D357F6"/>
    <w:rsid w:val="00D359E3"/>
    <w:rsid w:val="00D555C8"/>
    <w:rsid w:val="00D633F0"/>
    <w:rsid w:val="00D67B02"/>
    <w:rsid w:val="00D8509D"/>
    <w:rsid w:val="00D94549"/>
    <w:rsid w:val="00D94BC2"/>
    <w:rsid w:val="00D95564"/>
    <w:rsid w:val="00DB1C12"/>
    <w:rsid w:val="00DB3802"/>
    <w:rsid w:val="00DC13AE"/>
    <w:rsid w:val="00DD5F3C"/>
    <w:rsid w:val="00DD67F1"/>
    <w:rsid w:val="00DF10E4"/>
    <w:rsid w:val="00E00D17"/>
    <w:rsid w:val="00E06DE2"/>
    <w:rsid w:val="00E159A3"/>
    <w:rsid w:val="00E20E2E"/>
    <w:rsid w:val="00E2282E"/>
    <w:rsid w:val="00E24BD9"/>
    <w:rsid w:val="00E272D7"/>
    <w:rsid w:val="00E4701F"/>
    <w:rsid w:val="00E4711D"/>
    <w:rsid w:val="00E51BB5"/>
    <w:rsid w:val="00E55FFC"/>
    <w:rsid w:val="00E56487"/>
    <w:rsid w:val="00E720B7"/>
    <w:rsid w:val="00E7457E"/>
    <w:rsid w:val="00E80984"/>
    <w:rsid w:val="00E932F7"/>
    <w:rsid w:val="00EA2C8C"/>
    <w:rsid w:val="00EA4473"/>
    <w:rsid w:val="00EA4CB4"/>
    <w:rsid w:val="00EB39B6"/>
    <w:rsid w:val="00ED2809"/>
    <w:rsid w:val="00ED4E53"/>
    <w:rsid w:val="00EF2037"/>
    <w:rsid w:val="00F0581C"/>
    <w:rsid w:val="00F377BF"/>
    <w:rsid w:val="00F46CF4"/>
    <w:rsid w:val="00F47EB6"/>
    <w:rsid w:val="00F56037"/>
    <w:rsid w:val="00F56307"/>
    <w:rsid w:val="00F726CA"/>
    <w:rsid w:val="00F81035"/>
    <w:rsid w:val="00F85E42"/>
    <w:rsid w:val="00F91029"/>
    <w:rsid w:val="00F955A7"/>
    <w:rsid w:val="00F9720C"/>
    <w:rsid w:val="00FA21FC"/>
    <w:rsid w:val="00FA55F4"/>
    <w:rsid w:val="00FB4430"/>
    <w:rsid w:val="00FC4523"/>
    <w:rsid w:val="00FC5458"/>
    <w:rsid w:val="00FC79AB"/>
    <w:rsid w:val="00FD0027"/>
    <w:rsid w:val="00FD0546"/>
    <w:rsid w:val="00FD5B22"/>
    <w:rsid w:val="00FD73C6"/>
    <w:rsid w:val="00FE1141"/>
    <w:rsid w:val="00FE76BB"/>
    <w:rsid w:val="00FE7BA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ountry-region"/>
  <w:smartTagType w:namespaceuri="urn:schemas-microsoft-com:office:smarttags" w:name="PlaceType"/>
  <w:smartTagType w:namespaceuri="urn:schemas-microsoft-com:office:smarttags" w:name="PlaceNam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325E"/>
    <w:rPr>
      <w:sz w:val="24"/>
      <w:szCs w:val="24"/>
      <w:lang w:val="ru-RU"/>
    </w:rPr>
  </w:style>
  <w:style w:type="paragraph" w:styleId="Heading2">
    <w:name w:val="heading 2"/>
    <w:basedOn w:val="Normal"/>
    <w:next w:val="Normal"/>
    <w:link w:val="Heading2Char"/>
    <w:uiPriority w:val="99"/>
    <w:qFormat/>
    <w:rsid w:val="00C4325E"/>
    <w:pPr>
      <w:keepNext/>
      <w:spacing w:before="240" w:after="60"/>
      <w:outlineLvl w:val="1"/>
    </w:pPr>
    <w:rPr>
      <w:rFonts w:ascii="Arial" w:hAnsi="Arial" w:cs="Arial"/>
      <w:b/>
      <w:bCs/>
      <w:i/>
      <w:iCs/>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641DBF"/>
    <w:rPr>
      <w:rFonts w:asciiTheme="majorHAnsi" w:eastAsiaTheme="majorEastAsia" w:hAnsiTheme="majorHAnsi" w:cstheme="majorBidi"/>
      <w:b/>
      <w:bCs/>
      <w:i/>
      <w:iCs/>
      <w:sz w:val="28"/>
      <w:szCs w:val="28"/>
      <w:lang w:val="ru-RU"/>
    </w:rPr>
  </w:style>
  <w:style w:type="paragraph" w:styleId="NormalWeb">
    <w:name w:val="Normal (Web)"/>
    <w:basedOn w:val="Normal"/>
    <w:uiPriority w:val="99"/>
    <w:rsid w:val="00C4325E"/>
    <w:pPr>
      <w:spacing w:before="100" w:beforeAutospacing="1" w:after="100" w:afterAutospacing="1"/>
    </w:pPr>
    <w:rPr>
      <w:lang w:eastAsia="ru-RU"/>
    </w:rPr>
  </w:style>
  <w:style w:type="paragraph" w:customStyle="1" w:styleId="title">
    <w:name w:val="title"/>
    <w:basedOn w:val="Normal"/>
    <w:next w:val="author"/>
    <w:uiPriority w:val="99"/>
    <w:rsid w:val="00C4325E"/>
    <w:pPr>
      <w:keepNext/>
      <w:keepLines/>
      <w:pageBreakBefore/>
      <w:tabs>
        <w:tab w:val="left" w:pos="284"/>
      </w:tabs>
      <w:suppressAutoHyphens/>
      <w:spacing w:after="460" w:line="348" w:lineRule="exact"/>
      <w:ind w:firstLine="227"/>
      <w:jc w:val="center"/>
    </w:pPr>
    <w:rPr>
      <w:rFonts w:ascii="Times" w:hAnsi="Times"/>
      <w:b/>
      <w:sz w:val="28"/>
      <w:szCs w:val="20"/>
      <w:lang w:val="en-US" w:eastAsia="de-DE"/>
    </w:rPr>
  </w:style>
  <w:style w:type="paragraph" w:customStyle="1" w:styleId="author">
    <w:name w:val="author"/>
    <w:basedOn w:val="Normal"/>
    <w:next w:val="authorinfo"/>
    <w:uiPriority w:val="99"/>
    <w:rsid w:val="00C4325E"/>
    <w:pPr>
      <w:spacing w:after="220"/>
      <w:ind w:firstLine="227"/>
      <w:jc w:val="center"/>
    </w:pPr>
    <w:rPr>
      <w:rFonts w:ascii="Times" w:hAnsi="Times"/>
      <w:sz w:val="20"/>
      <w:szCs w:val="20"/>
      <w:lang w:val="en-US" w:eastAsia="de-DE"/>
    </w:rPr>
  </w:style>
  <w:style w:type="paragraph" w:customStyle="1" w:styleId="authorinfo">
    <w:name w:val="authorinfo"/>
    <w:basedOn w:val="Normal"/>
    <w:next w:val="email"/>
    <w:uiPriority w:val="99"/>
    <w:rsid w:val="00C4325E"/>
    <w:pPr>
      <w:ind w:firstLine="227"/>
      <w:jc w:val="center"/>
    </w:pPr>
    <w:rPr>
      <w:rFonts w:ascii="Times" w:hAnsi="Times"/>
      <w:sz w:val="18"/>
      <w:szCs w:val="20"/>
      <w:lang w:val="en-US" w:eastAsia="de-DE"/>
    </w:rPr>
  </w:style>
  <w:style w:type="paragraph" w:customStyle="1" w:styleId="email">
    <w:name w:val="email"/>
    <w:basedOn w:val="Normal"/>
    <w:next w:val="abstract"/>
    <w:uiPriority w:val="99"/>
    <w:rsid w:val="00C4325E"/>
    <w:pPr>
      <w:ind w:firstLine="227"/>
      <w:jc w:val="center"/>
    </w:pPr>
    <w:rPr>
      <w:rFonts w:ascii="Times" w:hAnsi="Times"/>
      <w:sz w:val="18"/>
      <w:szCs w:val="20"/>
      <w:lang w:val="en-US" w:eastAsia="de-DE"/>
    </w:rPr>
  </w:style>
  <w:style w:type="paragraph" w:customStyle="1" w:styleId="abstract">
    <w:name w:val="abstract"/>
    <w:basedOn w:val="Normal"/>
    <w:next w:val="Normal"/>
    <w:uiPriority w:val="99"/>
    <w:rsid w:val="00C4325E"/>
    <w:pPr>
      <w:spacing w:before="600" w:after="120"/>
      <w:ind w:left="567" w:right="567"/>
      <w:jc w:val="both"/>
    </w:pPr>
    <w:rPr>
      <w:rFonts w:ascii="Times" w:hAnsi="Times"/>
      <w:sz w:val="18"/>
      <w:szCs w:val="20"/>
      <w:lang w:val="en-US" w:eastAsia="de-DE"/>
    </w:rPr>
  </w:style>
  <w:style w:type="paragraph" w:styleId="Subtitle">
    <w:name w:val="Subtitle"/>
    <w:basedOn w:val="Normal"/>
    <w:next w:val="Normal"/>
    <w:link w:val="SubtitleChar1"/>
    <w:uiPriority w:val="99"/>
    <w:qFormat/>
    <w:rsid w:val="00C4325E"/>
    <w:pPr>
      <w:spacing w:after="60"/>
      <w:ind w:firstLine="227"/>
      <w:jc w:val="center"/>
      <w:outlineLvl w:val="1"/>
    </w:pPr>
    <w:rPr>
      <w:rFonts w:ascii="Cambria" w:hAnsi="Cambria"/>
      <w:lang w:val="en-US" w:eastAsia="de-DE"/>
    </w:rPr>
  </w:style>
  <w:style w:type="character" w:customStyle="1" w:styleId="SubtitleChar">
    <w:name w:val="Subtitle Char"/>
    <w:basedOn w:val="DefaultParagraphFont"/>
    <w:link w:val="Subtitle"/>
    <w:uiPriority w:val="11"/>
    <w:rsid w:val="00641DBF"/>
    <w:rPr>
      <w:rFonts w:asciiTheme="majorHAnsi" w:eastAsiaTheme="majorEastAsia" w:hAnsiTheme="majorHAnsi" w:cstheme="majorBidi"/>
      <w:sz w:val="24"/>
      <w:szCs w:val="24"/>
      <w:lang w:val="ru-RU"/>
    </w:rPr>
  </w:style>
  <w:style w:type="character" w:customStyle="1" w:styleId="SubtitleChar1">
    <w:name w:val="Subtitle Char1"/>
    <w:basedOn w:val="DefaultParagraphFont"/>
    <w:link w:val="Subtitle"/>
    <w:uiPriority w:val="99"/>
    <w:locked/>
    <w:rsid w:val="00C4325E"/>
    <w:rPr>
      <w:rFonts w:ascii="Cambria" w:hAnsi="Cambria" w:cs="Times New Roman"/>
      <w:sz w:val="24"/>
      <w:szCs w:val="24"/>
      <w:lang w:val="en-US" w:eastAsia="de-DE" w:bidi="ar-SA"/>
    </w:rPr>
  </w:style>
  <w:style w:type="paragraph" w:styleId="Title0">
    <w:name w:val="Title"/>
    <w:basedOn w:val="Normal"/>
    <w:next w:val="Normal"/>
    <w:link w:val="TitleChar1"/>
    <w:uiPriority w:val="99"/>
    <w:qFormat/>
    <w:rsid w:val="00C4325E"/>
    <w:pPr>
      <w:spacing w:before="240" w:after="60"/>
      <w:ind w:firstLine="227"/>
      <w:jc w:val="center"/>
      <w:outlineLvl w:val="0"/>
    </w:pPr>
    <w:rPr>
      <w:rFonts w:ascii="Cambria" w:hAnsi="Cambria"/>
      <w:b/>
      <w:bCs/>
      <w:kern w:val="28"/>
      <w:sz w:val="32"/>
      <w:szCs w:val="32"/>
      <w:lang w:val="en-US" w:eastAsia="de-DE"/>
    </w:rPr>
  </w:style>
  <w:style w:type="character" w:customStyle="1" w:styleId="TitleChar">
    <w:name w:val="Title Char"/>
    <w:basedOn w:val="DefaultParagraphFont"/>
    <w:link w:val="Title0"/>
    <w:uiPriority w:val="10"/>
    <w:rsid w:val="00641DBF"/>
    <w:rPr>
      <w:rFonts w:asciiTheme="majorHAnsi" w:eastAsiaTheme="majorEastAsia" w:hAnsiTheme="majorHAnsi" w:cstheme="majorBidi"/>
      <w:b/>
      <w:bCs/>
      <w:kern w:val="28"/>
      <w:sz w:val="32"/>
      <w:szCs w:val="32"/>
      <w:lang w:val="ru-RU"/>
    </w:rPr>
  </w:style>
  <w:style w:type="character" w:customStyle="1" w:styleId="TitleChar1">
    <w:name w:val="Title Char1"/>
    <w:basedOn w:val="DefaultParagraphFont"/>
    <w:link w:val="Title0"/>
    <w:uiPriority w:val="99"/>
    <w:locked/>
    <w:rsid w:val="00C4325E"/>
    <w:rPr>
      <w:rFonts w:ascii="Cambria" w:hAnsi="Cambria" w:cs="Times New Roman"/>
      <w:b/>
      <w:bCs/>
      <w:kern w:val="28"/>
      <w:sz w:val="32"/>
      <w:szCs w:val="32"/>
      <w:lang w:val="en-US" w:eastAsia="de-DE" w:bidi="ar-SA"/>
    </w:rPr>
  </w:style>
  <w:style w:type="paragraph" w:customStyle="1" w:styleId="Authorslist">
    <w:name w:val="Authors list"/>
    <w:basedOn w:val="Normal"/>
    <w:uiPriority w:val="99"/>
    <w:rsid w:val="00C4325E"/>
    <w:pPr>
      <w:spacing w:before="120" w:after="120"/>
      <w:ind w:firstLine="187"/>
      <w:jc w:val="center"/>
    </w:pPr>
    <w:rPr>
      <w:szCs w:val="20"/>
      <w:lang w:val="fr-FR"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Pages>
  <Words>395</Words>
  <Characters>2087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Authorship Detection with PPM </dc:title>
  <dc:subject/>
  <dc:creator>Vika</dc:creator>
  <cp:keywords/>
  <dc:description/>
  <cp:lastModifiedBy>Vika</cp:lastModifiedBy>
  <cp:revision>2</cp:revision>
  <dcterms:created xsi:type="dcterms:W3CDTF">2013-06-16T19:51:00Z</dcterms:created>
  <dcterms:modified xsi:type="dcterms:W3CDTF">2013-06-16T19:51:00Z</dcterms:modified>
</cp:coreProperties>
</file>